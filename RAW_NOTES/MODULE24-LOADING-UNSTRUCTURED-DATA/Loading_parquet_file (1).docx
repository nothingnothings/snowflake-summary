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8802302"/>
        <w:placeholder>
          <w:docPart w:val="CB6976C23A1F8649BBE65F86BCCB060A"/>
        </w:placeholder>
        <w:temporary/>
        <w:showingPlcHdr/>
        <w15:appearance w15:val="hidden"/>
      </w:sdtPr>
      <w:sdtEndPr/>
      <w:sdtContent>
        <w:p w:rsidR="00B336C2" w:rsidRDefault="00A36203">
          <w:pPr>
            <w:pStyle w:val="Date"/>
          </w:pPr>
          <w:r>
            <w:t>Date</w:t>
          </w:r>
        </w:p>
      </w:sdtContent>
    </w:sdt>
    <w:p w:rsidR="00B336C2" w:rsidRDefault="001757C0">
      <w:pPr>
        <w:pStyle w:val="Title"/>
      </w:pPr>
      <w:r>
        <w:t>loading parquet file</w:t>
      </w:r>
    </w:p>
    <w:p w:rsidR="00B336C2" w:rsidRDefault="001757C0">
      <w:pPr>
        <w:pStyle w:val="Heading1"/>
      </w:pPr>
      <w:r>
        <w:t>Goals</w:t>
      </w:r>
    </w:p>
    <w:p w:rsidR="00B336C2" w:rsidRDefault="001757C0">
      <w:r>
        <w:t>In this assignment , we will load parquet file from s3 to snowflake table.</w:t>
      </w:r>
    </w:p>
    <w:p w:rsidR="00B336C2" w:rsidRDefault="001757C0">
      <w:pPr>
        <w:pStyle w:val="Heading2"/>
      </w:pPr>
      <w:r>
        <w:t>Understand limitation while copying parquet file.</w:t>
      </w:r>
    </w:p>
    <w:p w:rsidR="00B336C2" w:rsidRDefault="001757C0" w:rsidP="001757C0">
      <w:pPr>
        <w:pStyle w:val="Heading2"/>
      </w:pPr>
      <w:r>
        <w:t>Learn to parse parquet file.</w:t>
      </w:r>
    </w:p>
    <w:p w:rsidR="00B336C2" w:rsidRDefault="001757C0">
      <w:pPr>
        <w:pStyle w:val="Heading1"/>
      </w:pPr>
      <w:r>
        <w:t>PREPARATION</w:t>
      </w:r>
    </w:p>
    <w:p w:rsidR="00B336C2" w:rsidRDefault="001757C0" w:rsidP="001757C0">
      <w:r>
        <w:t>Let’s upload data as parquet format from snowflake to s3. We will load this data again back to snowflake. During the process we will see different challenges.</w:t>
      </w:r>
    </w:p>
    <w:p w:rsidR="008C4C3C" w:rsidRPr="008C4C3C" w:rsidRDefault="001757C0" w:rsidP="008C4C3C">
      <w:r>
        <w:t>Create file format,</w:t>
      </w:r>
    </w:p>
    <w:p w:rsidR="008C4C3C" w:rsidRPr="008C4C3C" w:rsidRDefault="008C4C3C" w:rsidP="001757C0">
      <w:pPr>
        <w:rPr>
          <w:color w:val="FFFFFF" w:themeColor="background1"/>
          <w:highlight w:val="black"/>
        </w:rPr>
      </w:pPr>
      <w:r w:rsidRPr="008C4C3C">
        <w:rPr>
          <w:color w:val="FFFFFF" w:themeColor="background1"/>
          <w:highlight w:val="black"/>
        </w:rPr>
        <w:t>CREATE OR REPLACE FILE FORMAT</w:t>
      </w:r>
      <w:r>
        <w:rPr>
          <w:color w:val="FFFFFF" w:themeColor="background1"/>
          <w:highlight w:val="black"/>
        </w:rPr>
        <w:t xml:space="preserve"> </w:t>
      </w:r>
      <w:r w:rsidRPr="008C4C3C">
        <w:rPr>
          <w:color w:val="FFFFFF" w:themeColor="background1"/>
          <w:highlight w:val="black"/>
        </w:rPr>
        <w:t xml:space="preserve"> </w:t>
      </w:r>
      <w:r w:rsidRPr="001757C0">
        <w:rPr>
          <w:color w:val="FFFFFF" w:themeColor="background1"/>
          <w:highlight w:val="black"/>
        </w:rPr>
        <w:t>"DEMO_DB"."PUBLIC".</w:t>
      </w:r>
      <w:r w:rsidRPr="008C4C3C">
        <w:rPr>
          <w:color w:val="FFFFFF" w:themeColor="background1"/>
          <w:highlight w:val="black"/>
        </w:rPr>
        <w:t xml:space="preserve">MY_ </w:t>
      </w:r>
      <w:r w:rsidRPr="001757C0">
        <w:rPr>
          <w:color w:val="FFFFFF" w:themeColor="background1"/>
          <w:highlight w:val="black"/>
        </w:rPr>
        <w:t>PARQUET</w:t>
      </w:r>
      <w:r w:rsidRPr="008C4C3C">
        <w:rPr>
          <w:color w:val="FFFFFF" w:themeColor="background1"/>
          <w:highlight w:val="black"/>
        </w:rPr>
        <w:t xml:space="preserve"> _FORMAT</w:t>
      </w:r>
    </w:p>
    <w:p w:rsidR="008C4C3C" w:rsidRPr="008C4C3C" w:rsidRDefault="008C4C3C" w:rsidP="001757C0">
      <w:pPr>
        <w:rPr>
          <w:color w:val="FFFFFF" w:themeColor="background1"/>
          <w:highlight w:val="black"/>
        </w:rPr>
      </w:pPr>
      <w:r w:rsidRPr="008C4C3C">
        <w:rPr>
          <w:color w:val="FFFFFF" w:themeColor="background1"/>
          <w:highlight w:val="black"/>
        </w:rPr>
        <w:t xml:space="preserve">TYPE= </w:t>
      </w:r>
      <w:r w:rsidRPr="001757C0">
        <w:rPr>
          <w:color w:val="FFFFFF" w:themeColor="background1"/>
          <w:highlight w:val="black"/>
        </w:rPr>
        <w:t>PARQUET</w:t>
      </w:r>
    </w:p>
    <w:p w:rsidR="008C4C3C" w:rsidRPr="008C4C3C" w:rsidRDefault="008C4C3C" w:rsidP="001757C0">
      <w:pPr>
        <w:rPr>
          <w:color w:val="FFFFFF" w:themeColor="background1"/>
          <w:highlight w:val="black"/>
        </w:rPr>
      </w:pPr>
      <w:r w:rsidRPr="008C4C3C">
        <w:rPr>
          <w:color w:val="FFFFFF" w:themeColor="background1"/>
          <w:highlight w:val="black"/>
        </w:rPr>
        <w:t xml:space="preserve">COMPRESSIION </w:t>
      </w:r>
      <w:r w:rsidRPr="001757C0">
        <w:rPr>
          <w:color w:val="FFFFFF" w:themeColor="background1"/>
          <w:highlight w:val="black"/>
        </w:rPr>
        <w:t>= 'AUTO'</w:t>
      </w:r>
    </w:p>
    <w:p w:rsidR="001757C0" w:rsidRPr="008C4C3C" w:rsidRDefault="001757C0" w:rsidP="001757C0">
      <w:pPr>
        <w:rPr>
          <w:color w:val="FFFFFF" w:themeColor="background1"/>
          <w:highlight w:val="black"/>
        </w:rPr>
      </w:pPr>
    </w:p>
    <w:p w:rsidR="001757C0" w:rsidRPr="001757C0" w:rsidRDefault="001757C0" w:rsidP="001757C0">
      <w:r w:rsidRPr="001757C0">
        <w:t>Upload data to s3 as parquet file,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COPY INTO @</w:t>
      </w:r>
      <w:r w:rsidR="009E431E">
        <w:rPr>
          <w:color w:val="FFFFFF" w:themeColor="background1"/>
          <w:highlight w:val="black"/>
        </w:rPr>
        <w:t>DEMO_DB.PUBLIC.</w:t>
      </w:r>
      <w:r w:rsidRPr="001757C0">
        <w:rPr>
          <w:color w:val="FFFFFF" w:themeColor="background1"/>
          <w:highlight w:val="black"/>
        </w:rPr>
        <w:t>RAVEN_POC_STAGE/CUSTOMER_PARQUET/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FROM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(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SELECT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 xml:space="preserve">  C_CUSTOMER_SK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C_CUSTOMER_ID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C_CURRENT_CDEMO_SK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C_CURRENT_HDEMO_SK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C_CURRENT_ADDR_SK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C_FIRST_SHIPTO_DATE_SK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C_FIRST_SALES_DATE_SK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C_SALUTATION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lastRenderedPageBreak/>
        <w:t>C_FIRST_NAME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C_LAST_NAME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C_PREFERRED_CUST_FLAG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C_BIRTH_DAY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C_BIRTH_MONTH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C_BIRTH_YEAR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C_LOGIN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C_EMAIL_ADDRESS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C_LAST_REVIEW_DATE</w:t>
      </w:r>
      <w:r w:rsidRPr="001757C0">
        <w:rPr>
          <w:color w:val="FFFFFF" w:themeColor="background1"/>
          <w:highlight w:val="black"/>
        </w:rPr>
        <w:tab/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 xml:space="preserve">FROM </w:t>
      </w:r>
      <w:r w:rsidR="009E431E">
        <w:rPr>
          <w:color w:val="FFFFFF" w:themeColor="background1"/>
          <w:highlight w:val="black"/>
        </w:rPr>
        <w:t>DEMO_DB.PUBLIC.</w:t>
      </w:r>
      <w:r w:rsidRPr="001757C0">
        <w:rPr>
          <w:color w:val="FFFFFF" w:themeColor="background1"/>
          <w:highlight w:val="black"/>
        </w:rPr>
        <w:t>CUSTOMER_TEST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)</w:t>
      </w:r>
    </w:p>
    <w:p w:rsidR="001757C0" w:rsidRDefault="001757C0" w:rsidP="001757C0">
      <w:pPr>
        <w:rPr>
          <w:color w:val="FFFFFF" w:themeColor="background1"/>
        </w:rPr>
      </w:pPr>
      <w:proofErr w:type="spellStart"/>
      <w:r w:rsidRPr="001757C0">
        <w:rPr>
          <w:color w:val="FFFFFF" w:themeColor="background1"/>
          <w:highlight w:val="black"/>
        </w:rPr>
        <w:t>file_format</w:t>
      </w:r>
      <w:proofErr w:type="spellEnd"/>
      <w:r w:rsidRPr="001757C0">
        <w:rPr>
          <w:color w:val="FFFFFF" w:themeColor="background1"/>
          <w:highlight w:val="black"/>
        </w:rPr>
        <w:t xml:space="preserve"> = </w:t>
      </w:r>
      <w:r w:rsidR="009E431E">
        <w:rPr>
          <w:color w:val="FFFFFF" w:themeColor="background1"/>
          <w:highlight w:val="black"/>
        </w:rPr>
        <w:t>DEMO_DB.PUBLIC.</w:t>
      </w:r>
      <w:r w:rsidRPr="001757C0">
        <w:rPr>
          <w:color w:val="FFFFFF" w:themeColor="background1"/>
          <w:highlight w:val="black"/>
        </w:rPr>
        <w:t>MY_PARQUET_FORMAT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Header = true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Overwrite = true</w:t>
      </w:r>
    </w:p>
    <w:p w:rsidR="001757C0" w:rsidRDefault="001757C0" w:rsidP="001757C0">
      <w:pPr>
        <w:pStyle w:val="Heading1"/>
      </w:pPr>
      <w:r>
        <w:t>Query and load data t</w:t>
      </w:r>
      <w:bookmarkStart w:id="0" w:name="_GoBack"/>
      <w:bookmarkEnd w:id="0"/>
      <w:r>
        <w:t>o snowflake table.</w:t>
      </w:r>
    </w:p>
    <w:p w:rsidR="001757C0" w:rsidRPr="001757C0" w:rsidRDefault="001757C0" w:rsidP="001757C0">
      <w:pPr>
        <w:rPr>
          <w:b/>
          <w:bCs/>
        </w:rPr>
      </w:pPr>
      <w:r w:rsidRPr="001757C0">
        <w:rPr>
          <w:b/>
          <w:bCs/>
        </w:rPr>
        <w:t>Let’s query uploaded data from snowflake,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SELECT $1</w:t>
      </w:r>
      <w:r w:rsidRPr="001757C0">
        <w:rPr>
          <w:color w:val="FFFFFF" w:themeColor="background1"/>
          <w:highlight w:val="black"/>
        </w:rPr>
        <w:tab/>
        <w:t xml:space="preserve"> 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FROM @</w:t>
      </w:r>
      <w:r w:rsidR="009E431E">
        <w:rPr>
          <w:color w:val="FFFFFF" w:themeColor="background1"/>
          <w:highlight w:val="black"/>
        </w:rPr>
        <w:t>DEMO_DB.PUBLIC.</w:t>
      </w:r>
      <w:r w:rsidRPr="001757C0">
        <w:rPr>
          <w:color w:val="FFFFFF" w:themeColor="background1"/>
          <w:highlight w:val="black"/>
        </w:rPr>
        <w:t>RAVEN_POC_STAGE/CUSTOMER_PARQUET1/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(</w:t>
      </w:r>
      <w:proofErr w:type="spellStart"/>
      <w:r w:rsidRPr="001757C0">
        <w:rPr>
          <w:color w:val="FFFFFF" w:themeColor="background1"/>
          <w:highlight w:val="black"/>
        </w:rPr>
        <w:t>file_format</w:t>
      </w:r>
      <w:proofErr w:type="spellEnd"/>
      <w:r w:rsidRPr="001757C0">
        <w:rPr>
          <w:color w:val="FFFFFF" w:themeColor="background1"/>
          <w:highlight w:val="black"/>
        </w:rPr>
        <w:t xml:space="preserve"> =&gt; </w:t>
      </w:r>
      <w:r w:rsidR="009E431E">
        <w:rPr>
          <w:color w:val="FFFFFF" w:themeColor="background1"/>
          <w:highlight w:val="black"/>
        </w:rPr>
        <w:t>DEMO_DB.PUBLIC.</w:t>
      </w:r>
      <w:r w:rsidRPr="001757C0">
        <w:rPr>
          <w:color w:val="FFFFFF" w:themeColor="background1"/>
          <w:highlight w:val="black"/>
        </w:rPr>
        <w:t>MY_PARQUET_FORMAT)</w:t>
      </w:r>
    </w:p>
    <w:p w:rsidR="001757C0" w:rsidRDefault="001757C0" w:rsidP="001757C0">
      <w:pPr>
        <w:rPr>
          <w:b/>
          <w:bCs/>
        </w:rPr>
      </w:pPr>
    </w:p>
    <w:p w:rsidR="001757C0" w:rsidRPr="001757C0" w:rsidRDefault="001757C0" w:rsidP="001757C0">
      <w:pPr>
        <w:rPr>
          <w:b/>
          <w:bCs/>
        </w:rPr>
      </w:pPr>
      <w:r w:rsidRPr="001757C0">
        <w:rPr>
          <w:b/>
          <w:bCs/>
        </w:rPr>
        <w:t>Parse file,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SELECT $1:C_CUSTOMER_SK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$1:C_CUSTOMER_ID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$1:C_CURRENT_CDEMO_SK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$1:C_CURRENT_HDEMO_SK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$1:C_CURRENT_ADDR_SK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$1:C_FIRST_SHIPTO_DATE_SK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$1:C_FIRST_SALES_DATE_SK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$1:C_SALUTATION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$1:C_FIRST_NAME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lastRenderedPageBreak/>
        <w:t>$1:C_LAST_NAME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$1:C_PREFERRED_CUST_FLAG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$1:C_BIRTH_DAY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$1:C_BIRTH_MONTH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$1:C_BIRTH_YEAR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$1:C_BIRTH_COUNTRY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$1:C_LOGIN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$1:C_EMAIL_ADDRESS</w:t>
      </w:r>
      <w:r w:rsidRPr="001757C0">
        <w:rPr>
          <w:color w:val="FFFFFF" w:themeColor="background1"/>
          <w:highlight w:val="black"/>
        </w:rPr>
        <w:tab/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$1:C_LAST_REVIEW_DATE</w:t>
      </w:r>
      <w:r w:rsidRPr="001757C0">
        <w:rPr>
          <w:color w:val="FFFFFF" w:themeColor="background1"/>
          <w:highlight w:val="black"/>
        </w:rPr>
        <w:tab/>
        <w:t xml:space="preserve"> 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FROM @</w:t>
      </w:r>
      <w:r w:rsidR="009E431E">
        <w:rPr>
          <w:color w:val="FFFFFF" w:themeColor="background1"/>
          <w:highlight w:val="black"/>
        </w:rPr>
        <w:t>DEMO_DB.PUBLIC.</w:t>
      </w:r>
      <w:r w:rsidRPr="001757C0">
        <w:rPr>
          <w:color w:val="FFFFFF" w:themeColor="background1"/>
          <w:highlight w:val="black"/>
        </w:rPr>
        <w:t>RAVEN_POC_STAGE/CUSTOMER_PARQUET/</w:t>
      </w:r>
    </w:p>
    <w:p w:rsid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(</w:t>
      </w:r>
      <w:proofErr w:type="spellStart"/>
      <w:r w:rsidRPr="001757C0">
        <w:rPr>
          <w:color w:val="FFFFFF" w:themeColor="background1"/>
          <w:highlight w:val="black"/>
        </w:rPr>
        <w:t>file_format</w:t>
      </w:r>
      <w:proofErr w:type="spellEnd"/>
      <w:r w:rsidRPr="001757C0">
        <w:rPr>
          <w:color w:val="FFFFFF" w:themeColor="background1"/>
          <w:highlight w:val="black"/>
        </w:rPr>
        <w:t xml:space="preserve"> =&gt; </w:t>
      </w:r>
      <w:r w:rsidR="009E431E">
        <w:rPr>
          <w:color w:val="FFFFFF" w:themeColor="background1"/>
          <w:highlight w:val="black"/>
        </w:rPr>
        <w:t>DEMO_DB.PUBLIC.</w:t>
      </w:r>
      <w:r w:rsidRPr="001757C0">
        <w:rPr>
          <w:color w:val="FFFFFF" w:themeColor="background1"/>
          <w:highlight w:val="black"/>
        </w:rPr>
        <w:t>MY_PARQUET_FORMAT)</w:t>
      </w:r>
    </w:p>
    <w:p w:rsidR="001757C0" w:rsidRDefault="001757C0" w:rsidP="001757C0">
      <w:pPr>
        <w:rPr>
          <w:color w:val="FFFFFF" w:themeColor="background1"/>
          <w:highlight w:val="black"/>
        </w:rPr>
      </w:pPr>
    </w:p>
    <w:p w:rsidR="001757C0" w:rsidRDefault="001757C0" w:rsidP="001757C0">
      <w:pPr>
        <w:rPr>
          <w:b/>
          <w:bCs/>
        </w:rPr>
      </w:pPr>
      <w:r w:rsidRPr="001757C0">
        <w:rPr>
          <w:b/>
          <w:bCs/>
        </w:rPr>
        <w:t>Create table as below</w:t>
      </w:r>
      <w:r>
        <w:rPr>
          <w:b/>
          <w:bCs/>
        </w:rPr>
        <w:t>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create or replace TRANSIENT TABLE CUSTOMER_PARQUET (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C_CUSTOMER_SK NUMBER(5,0),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C_CUSTOMER_ID VARCHAR(16),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C_CURRENT_CDEMO_SK NUMBER(38,0),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C_CURRENT_HDEMO_SK NUMBER(38,0),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C_CURRENT_ADDR_SK NUMBER(38,0),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C_FIRST_SHIPTO_DATE_SK NUMBER(38,0),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C_FIRST_SALES_DATE_SK NUMBER(38,0),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C_SALUTATION VARCHAR(10),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C_FIRST_NAME VARCHAR(20),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C_LAST_NAME VARCHAR(30),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C_PREFERRED_CUST_FLAG VARCHAR(1),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C_BIRTH_DAY NUMBER(38,0),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C_BIRTH_MONTH NUMBER(38,0),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C_BIRTH_YEAR NUMBER(38,0),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C_LOGIN VARCHAR(13),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C_EMAIL_ADDRESS VARCHAR(50),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ab/>
        <w:t>C_LAST_REVIEW_DATE VARCHAR(10)</w:t>
      </w:r>
    </w:p>
    <w:p w:rsidR="001757C0" w:rsidRDefault="001757C0" w:rsidP="001757C0">
      <w:pPr>
        <w:rPr>
          <w:color w:val="FFFFFF" w:themeColor="background1"/>
        </w:rPr>
      </w:pPr>
      <w:r w:rsidRPr="001757C0">
        <w:rPr>
          <w:color w:val="FFFFFF" w:themeColor="background1"/>
          <w:highlight w:val="black"/>
        </w:rPr>
        <w:lastRenderedPageBreak/>
        <w:t>);</w:t>
      </w:r>
    </w:p>
    <w:p w:rsidR="001757C0" w:rsidRPr="001757C0" w:rsidRDefault="001757C0" w:rsidP="001757C0">
      <w:pPr>
        <w:rPr>
          <w:b/>
          <w:bCs/>
        </w:rPr>
      </w:pPr>
      <w:r w:rsidRPr="001757C0">
        <w:rPr>
          <w:b/>
          <w:bCs/>
        </w:rPr>
        <w:t>Try to copy uploaded data to CUSTOMER_PARQUET table.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COPY INTO CUSTOMER_PARQUET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FROM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(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 xml:space="preserve">SELECT 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$1:C_CUSTOMER_SK,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$1:C_CUSTOMER_ID,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$1:C_CURRENT_CDEMO_SK,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$1:C_CURRENT_HDEMO_SK,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$1:C_CURRENT_ADDR_SK,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$1:C_FIRST_SHIPTO_DATE_SK,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$1:C_FIRST_SALES_DATE_SK,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$1:C_SALUTATION,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$1:C_FIRST_NAME,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$1:C_LAST_NAME,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$1:C_PREFERRED_CUST_FLAG,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$1:C_BIRTH_DAY,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$1:C_BIRTH_MONTH,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$1:C_BIRTH_YEAR,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$1:C_LOGIN,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$1:C_EMAIL_ADDRESS,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$1:C_LAST_REVIEW_DATE</w:t>
      </w:r>
      <w:r w:rsidRPr="001757C0">
        <w:rPr>
          <w:color w:val="FFFFFF" w:themeColor="background1"/>
          <w:highlight w:val="black"/>
        </w:rPr>
        <w:tab/>
        <w:t xml:space="preserve"> 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FROM @</w:t>
      </w:r>
      <w:r w:rsidR="009E431E">
        <w:rPr>
          <w:color w:val="FFFFFF" w:themeColor="background1"/>
          <w:highlight w:val="black"/>
        </w:rPr>
        <w:t>DEMO_DB.PUBLIC.</w:t>
      </w:r>
      <w:r w:rsidRPr="001757C0">
        <w:rPr>
          <w:color w:val="FFFFFF" w:themeColor="background1"/>
          <w:highlight w:val="black"/>
        </w:rPr>
        <w:t>RAVEN_POC_STAGE/CUSTOMER_PARQUET/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)</w:t>
      </w:r>
    </w:p>
    <w:p w:rsidR="001757C0" w:rsidRPr="001757C0" w:rsidRDefault="001757C0" w:rsidP="001757C0">
      <w:pPr>
        <w:rPr>
          <w:color w:val="FFFFFF" w:themeColor="background1"/>
          <w:highlight w:val="black"/>
        </w:rPr>
      </w:pPr>
      <w:proofErr w:type="spellStart"/>
      <w:r w:rsidRPr="001757C0">
        <w:rPr>
          <w:color w:val="FFFFFF" w:themeColor="background1"/>
          <w:highlight w:val="black"/>
        </w:rPr>
        <w:t>file_format</w:t>
      </w:r>
      <w:proofErr w:type="spellEnd"/>
      <w:r w:rsidRPr="001757C0">
        <w:rPr>
          <w:color w:val="FFFFFF" w:themeColor="background1"/>
          <w:highlight w:val="black"/>
        </w:rPr>
        <w:t xml:space="preserve"> = </w:t>
      </w:r>
      <w:r w:rsidR="009E431E">
        <w:rPr>
          <w:color w:val="FFFFFF" w:themeColor="background1"/>
          <w:highlight w:val="black"/>
        </w:rPr>
        <w:t>DEMO_DB.PUBLIC.</w:t>
      </w:r>
      <w:r w:rsidRPr="001757C0">
        <w:rPr>
          <w:color w:val="FFFFFF" w:themeColor="background1"/>
          <w:highlight w:val="black"/>
        </w:rPr>
        <w:t>MY_PARQUET_FORMAT</w:t>
      </w:r>
    </w:p>
    <w:p w:rsidR="001757C0" w:rsidRDefault="001757C0" w:rsidP="001757C0">
      <w:pPr>
        <w:rPr>
          <w:color w:val="FFFFFF" w:themeColor="background1"/>
          <w:highlight w:val="black"/>
        </w:rPr>
      </w:pPr>
      <w:r w:rsidRPr="001757C0">
        <w:rPr>
          <w:color w:val="FFFFFF" w:themeColor="background1"/>
          <w:highlight w:val="black"/>
        </w:rPr>
        <w:t>ON_ERROR = 'CONTINUE'</w:t>
      </w:r>
    </w:p>
    <w:p w:rsidR="001757C0" w:rsidRDefault="001757C0" w:rsidP="001757C0">
      <w:pPr>
        <w:rPr>
          <w:color w:val="FFFFFF" w:themeColor="background1"/>
          <w:highlight w:val="black"/>
        </w:rPr>
      </w:pPr>
    </w:p>
    <w:p w:rsidR="001757C0" w:rsidRDefault="001757C0" w:rsidP="001757C0">
      <w:pPr>
        <w:rPr>
          <w:color w:val="000000" w:themeColor="text1"/>
        </w:rPr>
      </w:pPr>
      <w:r>
        <w:rPr>
          <w:color w:val="000000" w:themeColor="text1"/>
        </w:rPr>
        <w:t>Can you mention for which column you are facing the error.</w:t>
      </w:r>
    </w:p>
    <w:p w:rsidR="001757C0" w:rsidRPr="001757C0" w:rsidRDefault="001757C0" w:rsidP="001757C0">
      <w:pPr>
        <w:rPr>
          <w:color w:val="FFFFFF" w:themeColor="background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1161000</wp:posOffset>
                </wp:positionH>
                <wp:positionV relativeFrom="paragraph">
                  <wp:posOffset>9890</wp:posOffset>
                </wp:positionV>
                <wp:extent cx="2606400" cy="475200"/>
                <wp:effectExtent l="0" t="0" r="1016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400" cy="47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7C0" w:rsidRDefault="001757C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1.4pt;margin-top:.8pt;width:205.2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" fillcolor="white [3201]" strokeweight=".5pt">
                <v:textbox>
                  <w:txbxContent>
                    <w:p w:rsidR="001757C0" w:rsidRDefault="001757C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  <w:t xml:space="preserve">Column name : </w:t>
      </w:r>
      <w:r w:rsidRPr="001757C0">
        <w:rPr>
          <w:color w:val="FFFFFF" w:themeColor="background1"/>
        </w:rPr>
        <w:t>Can you</w:t>
      </w:r>
    </w:p>
    <w:p w:rsidR="001757C0" w:rsidRDefault="001757C0" w:rsidP="001757C0">
      <w:pPr>
        <w:rPr>
          <w:color w:val="FFFFFF" w:themeColor="background1"/>
          <w:highlight w:val="black"/>
        </w:rPr>
      </w:pPr>
    </w:p>
    <w:p w:rsidR="001757C0" w:rsidRDefault="001757C0" w:rsidP="001757C0">
      <w:pPr>
        <w:rPr>
          <w:color w:val="FFFFFF" w:themeColor="background1"/>
          <w:highlight w:val="black"/>
        </w:rPr>
      </w:pPr>
    </w:p>
    <w:p w:rsidR="001757C0" w:rsidRDefault="001757C0" w:rsidP="001757C0">
      <w:pPr>
        <w:rPr>
          <w:color w:val="000000" w:themeColor="text1"/>
        </w:rPr>
      </w:pPr>
      <w:r w:rsidRPr="001757C0">
        <w:rPr>
          <w:color w:val="000000" w:themeColor="text1"/>
        </w:rPr>
        <w:t>C</w:t>
      </w:r>
      <w:r>
        <w:rPr>
          <w:color w:val="000000" w:themeColor="text1"/>
        </w:rPr>
        <w:t>an you reject bad records using ON_ERROR copy options ?</w:t>
      </w:r>
    </w:p>
    <w:p w:rsidR="001757C0" w:rsidRDefault="001757C0" w:rsidP="001757C0">
      <w:pPr>
        <w:rPr>
          <w:color w:val="000000" w:themeColor="text1"/>
        </w:rPr>
      </w:pPr>
      <w:r>
        <w:rPr>
          <w:color w:val="000000" w:themeColor="text1"/>
        </w:rPr>
        <w:t>Note your observation below,</w:t>
      </w:r>
    </w:p>
    <w:p w:rsidR="001757C0" w:rsidRPr="001757C0" w:rsidRDefault="001757C0" w:rsidP="001757C0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246600</wp:posOffset>
                </wp:positionH>
                <wp:positionV relativeFrom="paragraph">
                  <wp:posOffset>30535</wp:posOffset>
                </wp:positionV>
                <wp:extent cx="5284800" cy="241200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0" cy="24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7C0" w:rsidRDefault="001757C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19.4pt;margin-top:2.4pt;width:416.15pt;height:18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" fillcolor="white [3201]" strokeweight=".5pt">
                <v:textbox>
                  <w:txbxContent>
                    <w:p w:rsidR="001757C0" w:rsidRDefault="001757C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1757C0" w:rsidRPr="001757C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0745" w:rsidRDefault="00C10745">
      <w:pPr>
        <w:spacing w:after="0" w:line="240" w:lineRule="auto"/>
      </w:pPr>
      <w:r>
        <w:separator/>
      </w:r>
    </w:p>
    <w:p w:rsidR="00C10745" w:rsidRDefault="00C10745"/>
  </w:endnote>
  <w:endnote w:type="continuationSeparator" w:id="0">
    <w:p w:rsidR="00C10745" w:rsidRDefault="00C10745">
      <w:pPr>
        <w:spacing w:after="0" w:line="240" w:lineRule="auto"/>
      </w:pPr>
      <w:r>
        <w:continuationSeparator/>
      </w:r>
    </w:p>
    <w:p w:rsidR="00C10745" w:rsidRDefault="00C10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36C2" w:rsidRDefault="00A3620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0745" w:rsidRDefault="00C10745">
      <w:pPr>
        <w:spacing w:after="0" w:line="240" w:lineRule="auto"/>
      </w:pPr>
      <w:r>
        <w:separator/>
      </w:r>
    </w:p>
    <w:p w:rsidR="00C10745" w:rsidRDefault="00C10745"/>
  </w:footnote>
  <w:footnote w:type="continuationSeparator" w:id="0">
    <w:p w:rsidR="00C10745" w:rsidRDefault="00C10745">
      <w:pPr>
        <w:spacing w:after="0" w:line="240" w:lineRule="auto"/>
      </w:pPr>
      <w:r>
        <w:continuationSeparator/>
      </w:r>
    </w:p>
    <w:p w:rsidR="00C10745" w:rsidRDefault="00C107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C0"/>
    <w:rsid w:val="001757C0"/>
    <w:rsid w:val="008C4C3C"/>
    <w:rsid w:val="009E431E"/>
    <w:rsid w:val="00A36203"/>
    <w:rsid w:val="00B336C2"/>
    <w:rsid w:val="00C1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F8CB"/>
  <w15:chartTrackingRefBased/>
  <w15:docId w15:val="{C70DC65E-DE5A-F742-B760-DB87BCA0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channappa/Library/Containers/com.microsoft.Word/Data/Library/Application%20Support/Microsoft/Office/16.0/DTS/en-US%7b59083023-9C41-284A-AFC6-216C1B5EDCEF%7d/%7bB3155A4A-760D-C94E-81E5-8330D9CADE61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6976C23A1F8649BBE65F86BCCB0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BC18-316F-B644-8CFB-E9E4FD9D4AE7}"/>
      </w:docPartPr>
      <w:docPartBody>
        <w:p w:rsidR="002E0991" w:rsidRDefault="00296376">
          <w:pPr>
            <w:pStyle w:val="CB6976C23A1F8649BBE65F86BCCB060A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76"/>
    <w:rsid w:val="00296376"/>
    <w:rsid w:val="002E0991"/>
    <w:rsid w:val="005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6976C23A1F8649BBE65F86BCCB060A">
    <w:name w:val="CB6976C23A1F8649BBE65F86BCCB060A"/>
  </w:style>
  <w:style w:type="paragraph" w:customStyle="1" w:styleId="F649F4566F37E640A0C71193F6526AE2">
    <w:name w:val="F649F4566F37E640A0C71193F6526AE2"/>
  </w:style>
  <w:style w:type="paragraph" w:customStyle="1" w:styleId="6830D3406A8A444B8CB0AAFA777D0196">
    <w:name w:val="6830D3406A8A444B8CB0AAFA777D0196"/>
  </w:style>
  <w:style w:type="paragraph" w:customStyle="1" w:styleId="D2F97A066C10D84BBF18D81410D44141">
    <w:name w:val="D2F97A066C10D84BBF18D81410D44141"/>
  </w:style>
  <w:style w:type="paragraph" w:customStyle="1" w:styleId="826593ECDC98FD49A51FDF674FBFFB4D">
    <w:name w:val="826593ECDC98FD49A51FDF674FBFFB4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paragraph" w:customStyle="1" w:styleId="26C52B54F7E94C43BA1ECDBF8F208796">
    <w:name w:val="26C52B54F7E94C43BA1ECDBF8F208796"/>
  </w:style>
  <w:style w:type="paragraph" w:customStyle="1" w:styleId="D026C97B3448F34DB295F157BC1CD57D">
    <w:name w:val="D026C97B3448F34DB295F157BC1CD57D"/>
  </w:style>
  <w:style w:type="paragraph" w:customStyle="1" w:styleId="A6E6BC359872A446985F93AF8A6FB6F6">
    <w:name w:val="A6E6BC359872A446985F93AF8A6FB6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{B3155A4A-760D-C94E-81E5-8330D9CADE61}tf10002082.dotx</Template>
  <TotalTime>29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Channappa, Pradeep Holalkere</dc:creator>
  <cp:keywords/>
  <dc:description/>
  <cp:lastModifiedBy>Channappa, Pradeep Holalkere</cp:lastModifiedBy>
  <cp:revision>3</cp:revision>
  <dcterms:created xsi:type="dcterms:W3CDTF">2020-10-08T13:18:00Z</dcterms:created>
  <dcterms:modified xsi:type="dcterms:W3CDTF">2020-11-05T07:54:00Z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