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32934635D9FCB543A0FD6B3FADBF0000"/>
        </w:placeholder>
        <w:temporary/>
        <w:showingPlcHdr/>
        <w15:appearance w15:val="hidden"/>
      </w:sdtPr>
      <w:sdtEndPr/>
      <w:sdtContent>
        <w:p w:rsidR="00327D65" w:rsidRDefault="003E687A">
          <w:pPr>
            <w:pStyle w:val="Date"/>
          </w:pPr>
          <w:r>
            <w:t>Date</w:t>
          </w:r>
        </w:p>
      </w:sdtContent>
    </w:sdt>
    <w:p w:rsidR="00327D65" w:rsidRDefault="00C1229C">
      <w:pPr>
        <w:pStyle w:val="Title"/>
      </w:pPr>
      <w:r>
        <w:t>Data loading basics</w:t>
      </w:r>
    </w:p>
    <w:p w:rsidR="00327D65" w:rsidRDefault="00C1229C" w:rsidP="00FE4379">
      <w:pPr>
        <w:pStyle w:val="Heading1"/>
      </w:pPr>
      <w:r>
        <w:t>Goals</w:t>
      </w:r>
    </w:p>
    <w:p w:rsidR="00327D65" w:rsidRDefault="00D75B4C">
      <w:pPr>
        <w:pStyle w:val="Heading2"/>
      </w:pPr>
      <w:r>
        <w:t>Launch docker container.</w:t>
      </w:r>
    </w:p>
    <w:p w:rsidR="00D75B4C" w:rsidRDefault="00D75B4C">
      <w:pPr>
        <w:pStyle w:val="Heading2"/>
      </w:pPr>
      <w:r>
        <w:t>Basics of loading data to snowflake.</w:t>
      </w:r>
    </w:p>
    <w:p w:rsidR="00D75B4C" w:rsidRDefault="00D75B4C">
      <w:pPr>
        <w:pStyle w:val="Heading2"/>
      </w:pPr>
      <w:r>
        <w:t>Checking rejected records.</w:t>
      </w:r>
    </w:p>
    <w:p w:rsidR="00D75B4C" w:rsidRDefault="00D75B4C">
      <w:pPr>
        <w:pStyle w:val="Heading2"/>
      </w:pPr>
      <w:r>
        <w:t xml:space="preserve">Using file format and </w:t>
      </w:r>
      <w:r w:rsidR="00C16049">
        <w:t>its</w:t>
      </w:r>
      <w:r>
        <w:t xml:space="preserve"> importance.</w:t>
      </w:r>
    </w:p>
    <w:p w:rsidR="00327D65" w:rsidRDefault="00D75B4C" w:rsidP="00D75B4C">
      <w:pPr>
        <w:pStyle w:val="Heading2"/>
      </w:pPr>
      <w:r>
        <w:t>Clean up staging area.</w:t>
      </w:r>
    </w:p>
    <w:p w:rsidR="00327D65" w:rsidRPr="00C65016" w:rsidRDefault="00C1229C">
      <w:pPr>
        <w:pStyle w:val="Heading1"/>
        <w:rPr>
          <w:b/>
          <w:bCs/>
        </w:rPr>
      </w:pPr>
      <w:r w:rsidRPr="00C65016">
        <w:rPr>
          <w:b/>
          <w:bCs/>
        </w:rPr>
        <w:t>Preparation</w:t>
      </w:r>
    </w:p>
    <w:p w:rsidR="002C31CF" w:rsidRDefault="002C31CF" w:rsidP="002C31CF">
      <w:r>
        <w:t>Download data from below link,</w:t>
      </w:r>
    </w:p>
    <w:p w:rsidR="002C31CF" w:rsidRDefault="00DF1839" w:rsidP="002C31CF">
      <w:hyperlink r:id="rId7" w:history="1">
        <w:r w:rsidR="002C31CF" w:rsidRPr="009A7914">
          <w:rPr>
            <w:rStyle w:val="Hyperlink"/>
          </w:rPr>
          <w:t>https://drive.google.com/file/d/1g5G-d8AnaNMgSEDb6pO_QXv5N2rzW3NL/view?usp=sharing</w:t>
        </w:r>
      </w:hyperlink>
    </w:p>
    <w:p w:rsidR="002C31CF" w:rsidRDefault="002C31CF" w:rsidP="002C31CF"/>
    <w:p w:rsidR="00567ECF" w:rsidRDefault="00567ECF" w:rsidP="002C31CF">
      <w:r>
        <w:t>USE ROLE ACCOUNTADMIN;</w:t>
      </w:r>
    </w:p>
    <w:p w:rsidR="00567ECF" w:rsidRDefault="00567ECF" w:rsidP="002C31CF">
      <w:r>
        <w:t>USE DATABASE DEMO_DB;</w:t>
      </w:r>
      <w:bookmarkStart w:id="0" w:name="_GoBack"/>
      <w:bookmarkEnd w:id="0"/>
    </w:p>
    <w:p w:rsidR="00C1229C" w:rsidRPr="00C1229C" w:rsidRDefault="00C1229C" w:rsidP="00C1229C">
      <w:pPr>
        <w:rPr>
          <w:b/>
          <w:bCs/>
        </w:rPr>
      </w:pPr>
      <w:r w:rsidRPr="00C1229C">
        <w:rPr>
          <w:b/>
          <w:bCs/>
        </w:rPr>
        <w:t>Create table,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CREATE OR REPLACE TRANSIENT TABLE TAXI_DRIVE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TRIP_ID NUMBER,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CALL_TYPE VARCHAR(2),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ORIGIN_CALL NUMBER,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ORIGIN_STAND NUMBER,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TAXI_ID NUMBER,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TIMESTAMP NUMBER,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DAY_TYPE VARCHAR(1),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MISSING_DATA BOOLEAN,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POLYLINE ARRAY</w:t>
      </w:r>
    </w:p>
    <w:p w:rsidR="00C1229C" w:rsidRDefault="00C1229C" w:rsidP="00C1229C">
      <w:pPr>
        <w:pStyle w:val="Standard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);</w:t>
      </w:r>
    </w:p>
    <w:p w:rsidR="00327D65" w:rsidRDefault="00327D65" w:rsidP="00C1229C"/>
    <w:p w:rsidR="00C1229C" w:rsidRDefault="00C1229C" w:rsidP="00C1229C">
      <w:r>
        <w:lastRenderedPageBreak/>
        <w:t>Create above table in database, DEMO_DB in schema , PUBLIC.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B91923" wp14:editId="4B061B45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6120000" cy="1735919"/>
            <wp:effectExtent l="0" t="0" r="1400" b="3981"/>
            <wp:wrapSquare wrapText="bothSides"/>
            <wp:docPr id="1" name="Image3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29C" w:rsidRDefault="00C1229C" w:rsidP="00C1229C"/>
    <w:p w:rsidR="00C1229C" w:rsidRDefault="00C1229C" w:rsidP="00C1229C"/>
    <w:p w:rsidR="00C1229C" w:rsidRDefault="00C1229C" w:rsidP="00C1229C"/>
    <w:p w:rsidR="00C1229C" w:rsidRDefault="00C1229C" w:rsidP="00C1229C"/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Create file format,</w:t>
      </w:r>
    </w:p>
    <w:p w:rsidR="00C1229C" w:rsidRDefault="00C1229C" w:rsidP="00C1229C">
      <w:pPr>
        <w:pStyle w:val="Standard"/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create or replace file format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taxi_csv_format</w:t>
      </w:r>
      <w:proofErr w:type="spellEnd"/>
    </w:p>
    <w:p w:rsidR="00C1229C" w:rsidRDefault="00C1229C" w:rsidP="00C1229C">
      <w:pPr>
        <w:pStyle w:val="Standard"/>
        <w:ind w:left="360"/>
        <w:rPr>
          <w:color w:val="FFFFFF" w:themeColor="background1"/>
        </w:rPr>
      </w:pPr>
      <w:r w:rsidRPr="00C1229C">
        <w:rPr>
          <w:color w:val="FFFFFF" w:themeColor="background1"/>
          <w:highlight w:val="black"/>
        </w:rPr>
        <w:t xml:space="preserve"> type = csv </w:t>
      </w:r>
      <w:proofErr w:type="spellStart"/>
      <w:r w:rsidRPr="00C1229C">
        <w:rPr>
          <w:color w:val="FFFFFF" w:themeColor="background1"/>
          <w:highlight w:val="black"/>
        </w:rPr>
        <w:t>field_delimiter</w:t>
      </w:r>
      <w:proofErr w:type="spellEnd"/>
      <w:r w:rsidRPr="00C1229C">
        <w:rPr>
          <w:color w:val="FFFFFF" w:themeColor="background1"/>
          <w:highlight w:val="black"/>
        </w:rPr>
        <w:t xml:space="preserve"> = ',' </w:t>
      </w:r>
      <w:proofErr w:type="spellStart"/>
      <w:r w:rsidRPr="00C1229C">
        <w:rPr>
          <w:color w:val="FFFFFF" w:themeColor="background1"/>
          <w:highlight w:val="black"/>
        </w:rPr>
        <w:t>skip_header</w:t>
      </w:r>
      <w:proofErr w:type="spellEnd"/>
      <w:r w:rsidRPr="00C1229C">
        <w:rPr>
          <w:color w:val="FFFFFF" w:themeColor="background1"/>
          <w:highlight w:val="black"/>
        </w:rPr>
        <w:t xml:space="preserve"> = 1 </w:t>
      </w:r>
      <w:proofErr w:type="spellStart"/>
      <w:r w:rsidRPr="00C1229C">
        <w:rPr>
          <w:color w:val="FFFFFF" w:themeColor="background1"/>
          <w:highlight w:val="black"/>
        </w:rPr>
        <w:t>null_if</w:t>
      </w:r>
      <w:proofErr w:type="spellEnd"/>
      <w:r w:rsidRPr="00C1229C">
        <w:rPr>
          <w:color w:val="FFFFFF" w:themeColor="background1"/>
          <w:highlight w:val="black"/>
        </w:rPr>
        <w:t xml:space="preserve"> = ('NULL', 'null') </w:t>
      </w:r>
      <w:proofErr w:type="spellStart"/>
      <w:r w:rsidRPr="00C1229C">
        <w:rPr>
          <w:color w:val="FFFFFF" w:themeColor="background1"/>
          <w:highlight w:val="black"/>
        </w:rPr>
        <w:t>empty_field_as_null</w:t>
      </w:r>
      <w:proofErr w:type="spellEnd"/>
      <w:r w:rsidRPr="00C1229C">
        <w:rPr>
          <w:color w:val="FFFFFF" w:themeColor="background1"/>
          <w:highlight w:val="black"/>
        </w:rPr>
        <w:t xml:space="preserve"> = true compression = </w:t>
      </w:r>
      <w:proofErr w:type="spellStart"/>
      <w:r w:rsidRPr="00C1229C">
        <w:rPr>
          <w:color w:val="FFFFFF" w:themeColor="background1"/>
          <w:highlight w:val="black"/>
        </w:rPr>
        <w:t>gzip</w:t>
      </w:r>
      <w:proofErr w:type="spellEnd"/>
      <w:r w:rsidRPr="00C1229C">
        <w:rPr>
          <w:color w:val="FFFFFF" w:themeColor="background1"/>
          <w:highlight w:val="black"/>
        </w:rPr>
        <w:t>;</w:t>
      </w:r>
    </w:p>
    <w:p w:rsidR="00C1229C" w:rsidRDefault="00C1229C" w:rsidP="00C1229C">
      <w:pPr>
        <w:pStyle w:val="Standard"/>
        <w:ind w:left="360"/>
        <w:rPr>
          <w:color w:val="FFFFFF" w:themeColor="background1"/>
        </w:rPr>
      </w:pPr>
    </w:p>
    <w:p w:rsidR="00C1229C" w:rsidRPr="00C1229C" w:rsidRDefault="00C1229C" w:rsidP="00C1229C">
      <w:pPr>
        <w:pStyle w:val="Standard"/>
        <w:ind w:left="360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28281B" wp14:editId="59973394">
            <wp:simplePos x="0" y="0"/>
            <wp:positionH relativeFrom="column">
              <wp:posOffset>239185</wp:posOffset>
            </wp:positionH>
            <wp:positionV relativeFrom="paragraph">
              <wp:posOffset>173355</wp:posOffset>
            </wp:positionV>
            <wp:extent cx="4449445" cy="1806575"/>
            <wp:effectExtent l="0" t="0" r="0" b="0"/>
            <wp:wrapSquare wrapText="bothSides"/>
            <wp:docPr id="2" name="Image9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29C" w:rsidRDefault="00C1229C" w:rsidP="00C1229C"/>
    <w:p w:rsidR="00C1229C" w:rsidRDefault="00C1229C" w:rsidP="00C1229C"/>
    <w:p w:rsidR="00C1229C" w:rsidRDefault="00C1229C" w:rsidP="00C1229C"/>
    <w:p w:rsidR="00C1229C" w:rsidRDefault="00C1229C" w:rsidP="00C1229C"/>
    <w:p w:rsidR="00C1229C" w:rsidRDefault="00C1229C" w:rsidP="00C1229C"/>
    <w:p w:rsidR="00C1229C" w:rsidRDefault="00C1229C" w:rsidP="00C1229C"/>
    <w:p w:rsidR="00C1229C" w:rsidRDefault="00C1229C" w:rsidP="00C1229C"/>
    <w:p w:rsidR="00C1229C" w:rsidRDefault="00C1229C" w:rsidP="00C1229C"/>
    <w:p w:rsidR="002E1C49" w:rsidRDefault="002E1C49" w:rsidP="00C1229C"/>
    <w:p w:rsidR="002E1C49" w:rsidRDefault="002E1C49" w:rsidP="00C1229C"/>
    <w:p w:rsidR="002E1C49" w:rsidRDefault="002E1C49" w:rsidP="00C1229C"/>
    <w:p w:rsidR="002E1C49" w:rsidRDefault="002E1C49" w:rsidP="00C1229C"/>
    <w:p w:rsidR="002E1C49" w:rsidRDefault="002E1C49" w:rsidP="00C1229C"/>
    <w:p w:rsidR="002E1C49" w:rsidRDefault="002E1C49" w:rsidP="00C1229C"/>
    <w:p w:rsidR="00C1229C" w:rsidRPr="002E1C49" w:rsidRDefault="00C1229C" w:rsidP="002E1C49">
      <w:pPr>
        <w:pStyle w:val="Heading1"/>
        <w:rPr>
          <w:b/>
          <w:bCs/>
        </w:rPr>
      </w:pPr>
      <w:r w:rsidRPr="00BD5B03">
        <w:rPr>
          <w:b/>
          <w:bCs/>
        </w:rPr>
        <w:lastRenderedPageBreak/>
        <w:t>SNOWSQL</w:t>
      </w:r>
    </w:p>
    <w:p w:rsidR="00C1229C" w:rsidRDefault="00C1229C" w:rsidP="002E1C49">
      <w:pPr>
        <w:ind w:left="0"/>
      </w:pP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995743" wp14:editId="3AB59E46">
            <wp:simplePos x="0" y="0"/>
            <wp:positionH relativeFrom="column">
              <wp:posOffset>244475</wp:posOffset>
            </wp:positionH>
            <wp:positionV relativeFrom="paragraph">
              <wp:posOffset>283960</wp:posOffset>
            </wp:positionV>
            <wp:extent cx="6120000" cy="2927879"/>
            <wp:effectExtent l="0" t="0" r="1400" b="5821"/>
            <wp:wrapSquare wrapText="bothSides"/>
            <wp:docPr id="5" name="Image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2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 xml:space="preserve">Login to </w:t>
      </w:r>
      <w:proofErr w:type="spellStart"/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Snowsql</w:t>
      </w:r>
      <w:proofErr w:type="spellEnd"/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,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Upload whole file to table stage using PUT,</w:t>
      </w: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Change role to ACCOUNTADMIN</w:t>
      </w: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4435B3B" wp14:editId="070FDC26">
            <wp:simplePos x="0" y="0"/>
            <wp:positionH relativeFrom="column">
              <wp:posOffset>244800</wp:posOffset>
            </wp:positionH>
            <wp:positionV relativeFrom="paragraph">
              <wp:posOffset>283960</wp:posOffset>
            </wp:positionV>
            <wp:extent cx="6120000" cy="1764720"/>
            <wp:effectExtent l="0" t="0" r="1400" b="580"/>
            <wp:wrapSquare wrapText="bothSides"/>
            <wp:docPr id="6" name="Image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6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put file:///data-vol/train.csv @DEMO_DB.PUBLIC.%TAXI_DRIVE;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Split file to smaller chunks</w:t>
      </w: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and upload to</w:t>
      </w: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 xml:space="preserve"> table stage using PUT,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If you run put on large file it will take lot of time to upload.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Split the file to smaller chunks and then upload.</w:t>
      </w:r>
    </w:p>
    <w:p w:rsidR="002C31CF" w:rsidRDefault="002C31CF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2C31CF" w:rsidRDefault="002C31CF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You can download already split files from below location,</w:t>
      </w:r>
    </w:p>
    <w:p w:rsidR="002C31CF" w:rsidRDefault="002C31CF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2C31CF" w:rsidRDefault="00DF1839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hyperlink r:id="rId12" w:history="1">
        <w:r w:rsidR="002C31CF" w:rsidRPr="009A7914">
          <w:rPr>
            <w:rStyle w:val="Hyperlink"/>
            <w:rFonts w:asciiTheme="minorHAnsi" w:eastAsiaTheme="minorHAnsi" w:hAnsiTheme="minorHAnsi" w:cstheme="minorBidi"/>
            <w:kern w:val="0"/>
            <w:sz w:val="22"/>
            <w:szCs w:val="22"/>
            <w:lang w:val="en-US" w:eastAsia="ja-JP" w:bidi="ar-SA"/>
          </w:rPr>
          <w:t>https://drive.google.com/drive/folders/1uIHYCDpyIOlaR_ABIffiSGFWJPql-BaS?usp=sharing</w:t>
        </w:r>
      </w:hyperlink>
    </w:p>
    <w:p w:rsidR="002C31CF" w:rsidRPr="00C1229C" w:rsidRDefault="002C31CF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pStyle w:val="Standard"/>
      </w:pPr>
    </w:p>
    <w:p w:rsidR="00C1229C" w:rsidRDefault="00C1229C" w:rsidP="00C1229C">
      <w:pPr>
        <w:pStyle w:val="Standard"/>
        <w:ind w:left="36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F93057" wp14:editId="56C055D7">
            <wp:simplePos x="0" y="0"/>
            <wp:positionH relativeFrom="column">
              <wp:posOffset>208475</wp:posOffset>
            </wp:positionH>
            <wp:positionV relativeFrom="paragraph">
              <wp:posOffset>202300</wp:posOffset>
            </wp:positionV>
            <wp:extent cx="6029279" cy="514439"/>
            <wp:effectExtent l="0" t="0" r="3221" b="6261"/>
            <wp:wrapSquare wrapText="bothSides"/>
            <wp:docPr id="7" name="Image6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split -b </w:t>
      </w:r>
      <w:r>
        <w:rPr>
          <w:rFonts w:ascii="Droid Sans Mono" w:hAnsi="Droid Sans Mono"/>
          <w:color w:val="B5CEA8"/>
          <w:sz w:val="21"/>
          <w:shd w:val="clear" w:color="auto" w:fill="1E1E1E"/>
        </w:rPr>
        <w:t>50000000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train.csv split/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train_split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_</w:t>
      </w:r>
    </w:p>
    <w:p w:rsidR="00C1229C" w:rsidRDefault="00C1229C" w:rsidP="00C1229C">
      <w:pPr>
        <w:pStyle w:val="Standard"/>
        <w:ind w:left="360"/>
        <w:rPr>
          <w:rFonts w:ascii="Droid Sans Mono" w:hAnsi="Droid Sans Mono"/>
          <w:color w:val="D4D4D4"/>
          <w:sz w:val="21"/>
          <w:shd w:val="clear" w:color="auto" w:fill="1E1E1E"/>
        </w:rPr>
      </w:pPr>
    </w:p>
    <w:p w:rsidR="00C1229C" w:rsidRDefault="00C1229C" w:rsidP="00C1229C">
      <w:pPr>
        <w:pStyle w:val="Standard"/>
        <w:ind w:left="360"/>
        <w:rPr>
          <w:rFonts w:ascii="Droid Sans Mono" w:hAnsi="Droid Sans Mono"/>
          <w:color w:val="D4D4D4"/>
          <w:sz w:val="21"/>
          <w:shd w:val="clear" w:color="auto" w:fill="1E1E1E"/>
        </w:rPr>
      </w:pPr>
    </w:p>
    <w:p w:rsidR="00C1229C" w:rsidRDefault="00C1229C" w:rsidP="00C1229C">
      <w:pPr>
        <w:pStyle w:val="Standard"/>
        <w:ind w:left="360"/>
        <w:rPr>
          <w:rFonts w:ascii="Droid Sans Mono" w:hAnsi="Droid Sans Mono"/>
          <w:color w:val="D4D4D4"/>
          <w:sz w:val="21"/>
          <w:shd w:val="clear" w:color="auto" w:fill="1E1E1E"/>
        </w:rPr>
      </w:pPr>
      <w:r w:rsidRPr="00C1229C">
        <w:rPr>
          <w:rFonts w:ascii="Droid Sans Mono" w:hAnsi="Droid Sans Mono"/>
          <w:color w:val="D4D4D4"/>
          <w:sz w:val="21"/>
          <w:shd w:val="clear" w:color="auto" w:fill="1E1E1E"/>
        </w:rPr>
        <w:t xml:space="preserve">put </w:t>
      </w:r>
      <w:hyperlink r:id="rId14" w:history="1">
        <w:r w:rsidRPr="00C1229C">
          <w:rPr>
            <w:rFonts w:ascii="Droid Sans Mono" w:hAnsi="Droid Sans Mono"/>
            <w:color w:val="D4D4D4"/>
            <w:sz w:val="21"/>
            <w:shd w:val="clear" w:color="auto" w:fill="1E1E1E"/>
          </w:rPr>
          <w:t>file:///data-vol/split/train</w:t>
        </w:r>
      </w:hyperlink>
      <w:r w:rsidRPr="00C1229C">
        <w:rPr>
          <w:rFonts w:ascii="Droid Sans Mono" w:hAnsi="Droid Sans Mono"/>
          <w:color w:val="D4D4D4"/>
          <w:sz w:val="21"/>
          <w:shd w:val="clear" w:color="auto" w:fill="1E1E1E"/>
        </w:rPr>
        <w:t>* @DEMO_DB.PUBLIC.%TAXI_DRIVE;</w:t>
      </w:r>
    </w:p>
    <w:p w:rsidR="00C1229C" w:rsidRPr="00C1229C" w:rsidRDefault="00C1229C" w:rsidP="00C1229C">
      <w:pPr>
        <w:pStyle w:val="Standard"/>
        <w:ind w:left="36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96459D" wp14:editId="2CF99B16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120000" cy="1331640"/>
            <wp:effectExtent l="0" t="0" r="1400" b="1860"/>
            <wp:wrapSquare wrapText="bothSides"/>
            <wp:docPr id="8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29C" w:rsidRPr="00CC59E0" w:rsidRDefault="00C1229C" w:rsidP="00C1229C">
      <w:pPr>
        <w:pStyle w:val="Heading1"/>
        <w:rPr>
          <w:b/>
          <w:bCs/>
        </w:rPr>
      </w:pPr>
      <w:r w:rsidRPr="00CC59E0">
        <w:rPr>
          <w:b/>
          <w:bCs/>
        </w:rPr>
        <w:t>COPY DATA TO SNOWFLAKE TABLE.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Run copy command to copy data to snowflake.</w:t>
      </w: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copy into TAXI_DRIVE from   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'@DEMO_DB.PUBLIC.%TAXI_DRIVE'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file_format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= (FORMAT_NAME='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taxi_csv_format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'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field_optionally_enclosed_by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='"')</w:t>
      </w:r>
    </w:p>
    <w:p w:rsidR="00C1229C" w:rsidRDefault="00C1229C" w:rsidP="00C1229C">
      <w:pPr>
        <w:ind w:left="720"/>
        <w:rPr>
          <w:color w:val="FFFFFF" w:themeColor="background1"/>
        </w:rPr>
      </w:pPr>
      <w:r w:rsidRPr="00C1229C">
        <w:rPr>
          <w:color w:val="FFFFFF" w:themeColor="background1"/>
          <w:highlight w:val="black"/>
        </w:rPr>
        <w:t xml:space="preserve"> ON_ERROR='CONTINUE'</w:t>
      </w:r>
      <w:r>
        <w:rPr>
          <w:color w:val="FFFFFF" w:themeColor="background1"/>
        </w:rPr>
        <w:br/>
      </w:r>
    </w:p>
    <w:p w:rsid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If you see rejects. Check for reason for rejection using below command,</w:t>
      </w:r>
    </w:p>
    <w:p w:rsid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select * from table(validate(TAXI_DRIVE,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job_id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=&gt;'&lt;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query_id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&gt;'));</w:t>
      </w:r>
    </w:p>
    <w:p w:rsidR="00C1229C" w:rsidRP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</w:p>
    <w:p w:rsid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select distinct error from table(validate(TAXI_DRIVE,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job_id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=&gt;'01975700-04fa-fc8d-0027-a5030002804e'));</w:t>
      </w:r>
    </w:p>
    <w:p w:rsidR="001B34E4" w:rsidRDefault="001B34E4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1B34E4" w:rsidRPr="00933D1B" w:rsidRDefault="001B34E4" w:rsidP="00933D1B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  <w:t xml:space="preserve">              </w:t>
      </w:r>
      <w:r w:rsidRPr="00933D1B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If you want to check for bad records before copying data from stage to snowflake table, you need to use below command,</w:t>
      </w:r>
    </w:p>
    <w:p w:rsidR="001B34E4" w:rsidRPr="00933D1B" w:rsidRDefault="001B34E4" w:rsidP="00933D1B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1B34E4" w:rsidRPr="00C1229C" w:rsidRDefault="001B34E4" w:rsidP="001B34E4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copy into TAXI_DRIVE from   </w:t>
      </w:r>
    </w:p>
    <w:p w:rsidR="001B34E4" w:rsidRPr="00C1229C" w:rsidRDefault="001B34E4" w:rsidP="001B34E4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'@DEMO_DB.PUBLIC.%TAXI_DRIVE'</w:t>
      </w:r>
    </w:p>
    <w:p w:rsidR="001B34E4" w:rsidRPr="00C1229C" w:rsidRDefault="001B34E4" w:rsidP="001B34E4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file_format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= (FORMAT_NAME='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taxi_csv_format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'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field_optionally_enclosed_by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='"')</w:t>
      </w:r>
    </w:p>
    <w:p w:rsidR="001B34E4" w:rsidRPr="001B34E4" w:rsidRDefault="001B34E4" w:rsidP="001B34E4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1B34E4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VALIDATION_MODE=’RETURN_ERRORS’</w:t>
      </w:r>
    </w:p>
    <w:p w:rsidR="001B34E4" w:rsidRPr="001B34E4" w:rsidRDefault="001B34E4" w:rsidP="001B34E4">
      <w:pPr>
        <w:pStyle w:val="Standard"/>
        <w:rPr>
          <w:rFonts w:asciiTheme="minorHAnsi" w:eastAsiaTheme="minorHAnsi" w:hAnsiTheme="minorHAnsi" w:cstheme="minorBidi"/>
          <w:color w:val="000000" w:themeColor="tex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rPr>
          <w:color w:val="FFFFFF" w:themeColor="background1"/>
        </w:rPr>
      </w:pPr>
    </w:p>
    <w:p w:rsid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DCD5136" wp14:editId="78B1815F">
            <wp:simplePos x="0" y="0"/>
            <wp:positionH relativeFrom="column">
              <wp:posOffset>158400</wp:posOffset>
            </wp:positionH>
            <wp:positionV relativeFrom="paragraph">
              <wp:posOffset>484425</wp:posOffset>
            </wp:positionV>
            <wp:extent cx="6120000" cy="1512720"/>
            <wp:effectExtent l="0" t="0" r="1400" b="0"/>
            <wp:wrapSquare wrapText="bothSides"/>
            <wp:docPr id="10" name="Image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  </w:t>
      </w: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Understand the reason for rejection and transform the column value while executing </w:t>
      </w: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   </w:t>
      </w: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copy command.</w:t>
      </w:r>
    </w:p>
    <w:p w:rsid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copy into TAXI_DRIVE from   </w:t>
      </w:r>
    </w:p>
    <w:p w:rsidR="00C1229C" w:rsidRP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(select t.$1 , t.$2 ,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iff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(t.$3='',null,t.$3) ,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iff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(t.$4='',null,t.$4) , t.$5 , t.$6 , t.$7, t.$8, t.$9 from '@DEMO_DB.PUBLIC.%TAXI_DRIVE' t)</w:t>
      </w:r>
    </w:p>
    <w:p w:rsidR="00C1229C" w:rsidRP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file_format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= (FORMAT_NAME='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taxi_csv_format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'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field_optionally_enclosed_by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='"')</w:t>
      </w:r>
    </w:p>
    <w:p w:rsid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ON_ERROR='CONTINUE'</w:t>
      </w: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727404" w:rsidRDefault="00C1229C" w:rsidP="00C1229C">
      <w:pPr>
        <w:pStyle w:val="Heading1"/>
        <w:rPr>
          <w:b/>
          <w:bCs/>
        </w:rPr>
      </w:pPr>
      <w:r w:rsidRPr="00727404">
        <w:rPr>
          <w:b/>
          <w:bCs/>
        </w:rPr>
        <w:t>Importance of file format.</w:t>
      </w:r>
    </w:p>
    <w:p w:rsidR="00C1229C" w:rsidRDefault="00C1229C" w:rsidP="00C1229C">
      <w:r>
        <w:t>Even though it’s possible to transform data while copying data using copy command.</w:t>
      </w:r>
    </w:p>
    <w:p w:rsidR="00C1229C" w:rsidRDefault="00C1229C" w:rsidP="00C1229C">
      <w:r>
        <w:t>It’s not a good practice. Why because, while doing batch processing you may need to use such copy commands across the jobs.</w:t>
      </w:r>
    </w:p>
    <w:p w:rsidR="00C1229C" w:rsidRDefault="00C1229C" w:rsidP="00C1229C">
      <w:r>
        <w:t>In future if you want to change any conditions</w:t>
      </w:r>
      <w:r w:rsidR="00C908BD">
        <w:t>,</w:t>
      </w:r>
      <w:r>
        <w:t xml:space="preserve"> you may end up updating all your code.</w:t>
      </w:r>
    </w:p>
    <w:p w:rsidR="00C1229C" w:rsidRDefault="00C1229C" w:rsidP="00C1229C">
      <w:r>
        <w:t>It’s always best practice to make use of copy command file format options.</w:t>
      </w:r>
    </w:p>
    <w:p w:rsidR="00C1229C" w:rsidRDefault="00C1229C" w:rsidP="00C1229C">
      <w:r>
        <w:t>Because if you want to change something you can just do it at one place.</w:t>
      </w:r>
    </w:p>
    <w:p w:rsidR="00C1229C" w:rsidRDefault="00C1229C" w:rsidP="00C1229C"/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Alter the file format to handle the data issue you fixed using copy command.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alter file format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taxi_csv_format</w:t>
      </w:r>
      <w:proofErr w:type="spellEnd"/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set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null_if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= ('NULL', 'null','')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Re write copy command and execute it again.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Note :</w:t>
      </w: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truncate TAXI_DRIVE table before executing copy command.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copy into TAXI_DRIVE from   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'@DEMO_DB.PUBLIC.%TAXI_DRIVE'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file_format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= (FORMAT_NAME='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taxi_csv_format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' </w:t>
      </w:r>
      <w:proofErr w:type="spellStart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field_optionally_enclosed_by</w:t>
      </w:r>
      <w:proofErr w:type="spellEnd"/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='"')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 ON_ERROR='CONTINUE'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  <w:lastRenderedPageBreak/>
        <w:t xml:space="preserve">       </w:t>
      </w: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Observe, in the above copy command you are not applying transformation using select clause.</w:t>
      </w:r>
    </w:p>
    <w:p w:rsid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    But you have leveraged file format.</w:t>
      </w:r>
    </w:p>
    <w:p w:rsid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Query data in snowflake after executing copy command.</w:t>
      </w:r>
    </w:p>
    <w:p w:rsidR="00C1229C" w:rsidRDefault="00C1229C" w:rsidP="00C1229C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2C22BF" w:rsidP="00C1229C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5DF1CB1" wp14:editId="4B5C71C4">
            <wp:simplePos x="0" y="0"/>
            <wp:positionH relativeFrom="column">
              <wp:posOffset>584835</wp:posOffset>
            </wp:positionH>
            <wp:positionV relativeFrom="paragraph">
              <wp:posOffset>57785</wp:posOffset>
            </wp:positionV>
            <wp:extent cx="3275965" cy="986155"/>
            <wp:effectExtent l="0" t="0" r="635" b="4445"/>
            <wp:wrapSquare wrapText="bothSides"/>
            <wp:docPr id="11" name="Image8" descr="Graphical user interface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/>
    <w:p w:rsidR="00C1229C" w:rsidRDefault="00C1229C" w:rsidP="00C1229C">
      <w:pPr>
        <w:rPr>
          <w:color w:val="FFFFFF" w:themeColor="background1"/>
        </w:rPr>
      </w:pPr>
    </w:p>
    <w:p w:rsidR="00C1229C" w:rsidRDefault="00C1229C" w:rsidP="002C22BF">
      <w:pPr>
        <w:ind w:left="0"/>
      </w:pPr>
    </w:p>
    <w:p w:rsidR="00C1229C" w:rsidRPr="00727404" w:rsidRDefault="00C1229C" w:rsidP="00C1229C">
      <w:pPr>
        <w:pStyle w:val="Heading1"/>
        <w:rPr>
          <w:b/>
          <w:bCs/>
        </w:rPr>
      </w:pPr>
      <w:r w:rsidRPr="00727404">
        <w:rPr>
          <w:b/>
          <w:bCs/>
        </w:rPr>
        <w:t>CLEAN UP</w:t>
      </w:r>
    </w:p>
    <w:p w:rsidR="00C1229C" w:rsidRDefault="00C1229C" w:rsidP="00C1229C">
      <w:r>
        <w:t>You have uploaded data to table staging area. If you leave it there, then the storage cost will be added to snowflake bill.</w:t>
      </w:r>
    </w:p>
    <w:p w:rsidR="00C1229C" w:rsidRDefault="00C1229C" w:rsidP="00C1229C">
      <w:r>
        <w:t>Once you are done with your process, please remove these file from staging area.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list all the files in table staging area.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DF1839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hyperlink r:id="rId18" w:history="1">
        <w:r w:rsidR="00C1229C" w:rsidRPr="00C1229C">
          <w:rPr>
            <w:rFonts w:asciiTheme="minorHAnsi" w:eastAsiaTheme="minorHAnsi" w:hAnsiTheme="minorHAnsi" w:cstheme="minorBidi"/>
            <w:color w:val="FFFFFF" w:themeColor="background1"/>
            <w:kern w:val="0"/>
            <w:sz w:val="22"/>
            <w:szCs w:val="22"/>
            <w:highlight w:val="black"/>
            <w:lang w:val="en-US" w:eastAsia="ja-JP" w:bidi="ar-SA"/>
          </w:rPr>
          <w:t>https://docs.snowflake.com/en/sql-reference/sql/list.html</w:t>
        </w:r>
      </w:hyperlink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399733C" wp14:editId="00E68491">
            <wp:simplePos x="0" y="0"/>
            <wp:positionH relativeFrom="column">
              <wp:posOffset>230400</wp:posOffset>
            </wp:positionH>
            <wp:positionV relativeFrom="paragraph">
              <wp:posOffset>323975</wp:posOffset>
            </wp:positionV>
            <wp:extent cx="6120000" cy="1022400"/>
            <wp:effectExtent l="0" t="0" r="1400" b="6300"/>
            <wp:wrapSquare wrapText="bothSides"/>
            <wp:docPr id="12" name="Image10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List @%TAXI_DRIVE;</w:t>
      </w:r>
    </w:p>
    <w:p w:rsidR="00C1229C" w:rsidRDefault="00C1229C" w:rsidP="00C1229C">
      <w:pPr>
        <w:pStyle w:val="Standard"/>
        <w:rPr>
          <w:color w:val="FFFFFF" w:themeColor="background1"/>
        </w:rPr>
      </w:pPr>
    </w:p>
    <w:p w:rsidR="00C1229C" w:rsidRPr="00C1229C" w:rsidRDefault="00C1229C" w:rsidP="00C1229C">
      <w:pPr>
        <w:pStyle w:val="Standard"/>
        <w:rPr>
          <w:color w:val="FFFFFF" w:themeColor="background1"/>
        </w:rPr>
      </w:pP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Remove staged file,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Pr="00C1229C" w:rsidRDefault="00DF1839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hyperlink r:id="rId20" w:history="1">
        <w:r w:rsidR="00C1229C" w:rsidRPr="00C1229C">
          <w:rPr>
            <w:rFonts w:asciiTheme="minorHAnsi" w:eastAsiaTheme="minorHAnsi" w:hAnsiTheme="minorHAnsi" w:cstheme="minorBidi"/>
            <w:b/>
            <w:bCs/>
            <w:color w:val="707070" w:themeColor="accent1"/>
            <w:kern w:val="0"/>
            <w:sz w:val="22"/>
            <w:szCs w:val="22"/>
            <w:lang w:val="en-US" w:eastAsia="ja-JP" w:bidi="ar-SA"/>
          </w:rPr>
          <w:t>https://docs.snowflake.com/en/sql-reference/sql/remove.html</w:t>
        </w:r>
      </w:hyperlink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rm @%TAXI_DRIVE;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B1E1E96" wp14:editId="2D88413A">
            <wp:simplePos x="0" y="0"/>
            <wp:positionH relativeFrom="column">
              <wp:posOffset>230400</wp:posOffset>
            </wp:positionH>
            <wp:positionV relativeFrom="paragraph">
              <wp:posOffset>134110</wp:posOffset>
            </wp:positionV>
            <wp:extent cx="4219559" cy="1380959"/>
            <wp:effectExtent l="0" t="0" r="0" b="3341"/>
            <wp:wrapSquare wrapText="bothSides"/>
            <wp:docPr id="13" name="Image1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</w:p>
    <w:p w:rsidR="00C1229C" w:rsidRPr="00065D44" w:rsidRDefault="00C1229C" w:rsidP="00C1229C">
      <w:pPr>
        <w:pStyle w:val="Heading1"/>
        <w:rPr>
          <w:b/>
          <w:bCs/>
        </w:rPr>
      </w:pPr>
      <w:r w:rsidRPr="00065D44">
        <w:rPr>
          <w:b/>
          <w:bCs/>
        </w:rPr>
        <w:lastRenderedPageBreak/>
        <w:t>COMPARE PERFORMANCE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 xml:space="preserve">Q1. </w:t>
      </w: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We used put command on two kinds of file.</w:t>
      </w: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 xml:space="preserve">                         </w:t>
      </w:r>
    </w:p>
    <w:p w:rsidR="00C1229C" w:rsidRP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1. Directly on 1.8 GB file which we downloaded.</w:t>
      </w:r>
    </w:p>
    <w:p w:rsidR="00C1229C" w:rsidRDefault="00C1229C" w:rsidP="00C1229C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C1229C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2. We split  1.8 GB file into smaller chunks of file and used put command.</w:t>
      </w:r>
    </w:p>
    <w:p w:rsidR="00C1229C" w:rsidRPr="00C1229C" w:rsidRDefault="00C1229C" w:rsidP="00C1229C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C1229C" w:rsidRDefault="00C1229C" w:rsidP="00C1229C">
      <w:r>
        <w:t>Which option do you think is good ? and why ?</w:t>
      </w:r>
    </w:p>
    <w:p w:rsidR="00C1229C" w:rsidRDefault="00C1229C" w:rsidP="00C1229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232200</wp:posOffset>
                </wp:positionH>
                <wp:positionV relativeFrom="paragraph">
                  <wp:posOffset>41825</wp:posOffset>
                </wp:positionV>
                <wp:extent cx="4507200" cy="943200"/>
                <wp:effectExtent l="0" t="0" r="1460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0" cy="9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29C" w:rsidRDefault="00C1229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.3pt;margin-top:3.3pt;width:354.9pt;height:7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" fillcolor="white [3201]" strokeweight=".5pt">
                <v:textbox>
                  <w:txbxContent>
                    <w:p w:rsidR="00C1229C" w:rsidRDefault="00C1229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C1229C" w:rsidRDefault="00C1229C" w:rsidP="00C1229C"/>
    <w:p w:rsidR="00C1229C" w:rsidRDefault="00C1229C" w:rsidP="00C1229C">
      <w:pPr>
        <w:ind w:left="0"/>
      </w:pPr>
    </w:p>
    <w:p w:rsidR="000F5844" w:rsidRDefault="000F5844" w:rsidP="00C1229C">
      <w:pPr>
        <w:ind w:left="0"/>
        <w:rPr>
          <w:b/>
          <w:bCs/>
        </w:rPr>
      </w:pPr>
    </w:p>
    <w:p w:rsidR="00C1229C" w:rsidRPr="00C1229C" w:rsidRDefault="00C23D15" w:rsidP="00C1229C">
      <w:pPr>
        <w:ind w:left="0"/>
        <w:rPr>
          <w:b/>
          <w:bCs/>
        </w:rPr>
      </w:pPr>
      <w:r>
        <w:rPr>
          <w:b/>
          <w:bCs/>
        </w:rPr>
        <w:t xml:space="preserve">  </w:t>
      </w:r>
      <w:r w:rsidR="00C1229C" w:rsidRPr="00C1229C">
        <w:rPr>
          <w:b/>
          <w:bCs/>
        </w:rPr>
        <w:t>Q2. Execute copy command on single file uploaded and Execute copy command on split file you uploaded.</w:t>
      </w:r>
    </w:p>
    <w:p w:rsidR="00C1229C" w:rsidRDefault="00C1229C" w:rsidP="00C1229C">
      <w:pPr>
        <w:ind w:left="0"/>
      </w:pPr>
      <w:r>
        <w:t>Which copy command you think will come back soon ? and why ?</w:t>
      </w:r>
    </w:p>
    <w:p w:rsidR="00C1229C" w:rsidRDefault="00C1229C" w:rsidP="00C1229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EA444" wp14:editId="25A0C6DB">
                <wp:simplePos x="0" y="0"/>
                <wp:positionH relativeFrom="column">
                  <wp:posOffset>0</wp:posOffset>
                </wp:positionH>
                <wp:positionV relativeFrom="paragraph">
                  <wp:posOffset>20535</wp:posOffset>
                </wp:positionV>
                <wp:extent cx="4507200" cy="943200"/>
                <wp:effectExtent l="0" t="0" r="1460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0" cy="9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Pr="00C1229C" w:rsidRDefault="00C1229C" w:rsidP="00C1229C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t>Q</w:t>
                            </w: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Pr="00C1229C" w:rsidRDefault="00C1229C" w:rsidP="00C1229C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Q3</w:t>
                            </w: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  <w:r>
                              <w:t>Q3</w:t>
                            </w: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A444" id="Text Box 14" o:spid="_x0000_s1027" type="#_x0000_t202" style="position:absolute;margin-left:0;margin-top:1.6pt;width:354.9pt;height:7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" fillcolor="white [3201]" strokeweight=".5pt">
                <v:textbox>
                  <w:txbxContent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Pr="00C1229C" w:rsidRDefault="00C1229C" w:rsidP="00C1229C">
                      <w:pPr>
                        <w:ind w:left="0"/>
                        <w:rPr>
                          <w:color w:val="000000" w:themeColor="text1"/>
                        </w:rPr>
                      </w:pPr>
                      <w:r>
                        <w:t>Q</w:t>
                      </w: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Pr="00C1229C" w:rsidRDefault="00C1229C" w:rsidP="00C1229C">
                      <w:pPr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Q3</w:t>
                      </w: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  <w:r>
                        <w:t>Q3</w:t>
                      </w: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t>Q</w:t>
      </w: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</w:p>
    <w:p w:rsidR="00C1229C" w:rsidRDefault="00C1229C" w:rsidP="00C1229C">
      <w:pPr>
        <w:ind w:left="0"/>
      </w:pPr>
      <w:r>
        <w:t>Q3 . If you run same copy command again after doing copy to table; what will happen ?</w:t>
      </w:r>
    </w:p>
    <w:p w:rsidR="00C1229C" w:rsidRDefault="00C1229C" w:rsidP="00C1229C">
      <w:pPr>
        <w:ind w:left="0"/>
      </w:pPr>
      <w:r>
        <w:t xml:space="preserve">        Will data again get copied to table ? What do you think ?</w:t>
      </w:r>
    </w:p>
    <w:p w:rsidR="00C1229C" w:rsidRDefault="00C1229C" w:rsidP="00C1229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15E13" wp14:editId="0B32C3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7200" cy="943200"/>
                <wp:effectExtent l="0" t="0" r="1460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0" cy="9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Pr="00C1229C" w:rsidRDefault="00C1229C" w:rsidP="00C1229C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t>Q</w:t>
                            </w: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Pr="00C1229C" w:rsidRDefault="00C1229C" w:rsidP="00C1229C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Q3</w:t>
                            </w: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  <w:r>
                              <w:t>Q3</w:t>
                            </w: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  <w:p w:rsidR="00C1229C" w:rsidRDefault="00C1229C" w:rsidP="00C1229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5E13" id="Text Box 15" o:spid="_x0000_s1028" type="#_x0000_t202" style="position:absolute;margin-left:0;margin-top:0;width:354.9pt;height:7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" fillcolor="white [3201]" strokeweight=".5pt">
                <v:textbox>
                  <w:txbxContent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Pr="00C1229C" w:rsidRDefault="00C1229C" w:rsidP="00C1229C">
                      <w:pPr>
                        <w:ind w:left="0"/>
                        <w:rPr>
                          <w:color w:val="000000" w:themeColor="text1"/>
                        </w:rPr>
                      </w:pPr>
                      <w:r>
                        <w:t>Q</w:t>
                      </w: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Pr="00C1229C" w:rsidRDefault="00C1229C" w:rsidP="00C1229C">
                      <w:pPr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Q3</w:t>
                      </w: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  <w:r>
                        <w:t>Q3</w:t>
                      </w: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  <w:p w:rsidR="00C1229C" w:rsidRDefault="00C1229C" w:rsidP="00C1229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C1229C" w:rsidRPr="00C1229C" w:rsidRDefault="00C1229C" w:rsidP="00C1229C">
      <w:pPr>
        <w:ind w:left="0"/>
        <w:rPr>
          <w:color w:val="000000" w:themeColor="text1"/>
        </w:rPr>
      </w:pPr>
    </w:p>
    <w:sectPr w:rsidR="00C1229C" w:rsidRPr="00C1229C">
      <w:footerReference w:type="default" r:id="rId2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839" w:rsidRDefault="00DF1839">
      <w:pPr>
        <w:spacing w:after="0" w:line="240" w:lineRule="auto"/>
      </w:pPr>
      <w:r>
        <w:separator/>
      </w:r>
    </w:p>
    <w:p w:rsidR="00DF1839" w:rsidRDefault="00DF1839"/>
  </w:endnote>
  <w:endnote w:type="continuationSeparator" w:id="0">
    <w:p w:rsidR="00DF1839" w:rsidRDefault="00DF1839">
      <w:pPr>
        <w:spacing w:after="0" w:line="240" w:lineRule="auto"/>
      </w:pPr>
      <w:r>
        <w:continuationSeparator/>
      </w:r>
    </w:p>
    <w:p w:rsidR="00DF1839" w:rsidRDefault="00DF1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Droid Sans Mon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7D65" w:rsidRDefault="003E68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839" w:rsidRDefault="00DF1839">
      <w:pPr>
        <w:spacing w:after="0" w:line="240" w:lineRule="auto"/>
      </w:pPr>
      <w:r>
        <w:separator/>
      </w:r>
    </w:p>
    <w:p w:rsidR="00DF1839" w:rsidRDefault="00DF1839"/>
  </w:footnote>
  <w:footnote w:type="continuationSeparator" w:id="0">
    <w:p w:rsidR="00DF1839" w:rsidRDefault="00DF1839">
      <w:pPr>
        <w:spacing w:after="0" w:line="240" w:lineRule="auto"/>
      </w:pPr>
      <w:r>
        <w:continuationSeparator/>
      </w:r>
    </w:p>
    <w:p w:rsidR="00DF1839" w:rsidRDefault="00DF18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9C"/>
    <w:rsid w:val="00065D44"/>
    <w:rsid w:val="000F5844"/>
    <w:rsid w:val="001B34E4"/>
    <w:rsid w:val="002C22BF"/>
    <w:rsid w:val="002C31CF"/>
    <w:rsid w:val="002E1C49"/>
    <w:rsid w:val="00327D65"/>
    <w:rsid w:val="003E687A"/>
    <w:rsid w:val="00567ECF"/>
    <w:rsid w:val="00727404"/>
    <w:rsid w:val="00807B07"/>
    <w:rsid w:val="00933D1B"/>
    <w:rsid w:val="009F15A0"/>
    <w:rsid w:val="00BD5B03"/>
    <w:rsid w:val="00C1229C"/>
    <w:rsid w:val="00C16049"/>
    <w:rsid w:val="00C23D15"/>
    <w:rsid w:val="00C65016"/>
    <w:rsid w:val="00C908BD"/>
    <w:rsid w:val="00CC59E0"/>
    <w:rsid w:val="00D75B4C"/>
    <w:rsid w:val="00DF1839"/>
    <w:rsid w:val="00E00257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ABF4"/>
  <w15:chartTrackingRefBased/>
  <w15:docId w15:val="{7834FA25-3BA6-2A46-9BF7-09AEEB4F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tandard">
    <w:name w:val="Standard"/>
    <w:rsid w:val="00C1229C"/>
    <w:pPr>
      <w:suppressAutoHyphens/>
      <w:autoSpaceDN w:val="0"/>
      <w:spacing w:after="0" w:line="240" w:lineRule="auto"/>
      <w:ind w:left="0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2C31CF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snowflake.com/en/sql-reference/sql/lis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rive.google.com/file/d/1g5G-d8AnaNMgSEDb6pO_QXv5N2rzW3NL/view?usp=sharing" TargetMode="External"/><Relationship Id="rId12" Type="http://schemas.openxmlformats.org/officeDocument/2006/relationships/hyperlink" Target="https://drive.google.com/drive/folders/1uIHYCDpyIOlaR_ABIffiSGFWJPql-BaS?usp=sharing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snowflake.com/en/sql-reference/sql/remov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../../../../data-vol/split/train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channappa/Library/Containers/com.microsoft.Word/Data/Library/Application%20Support/Microsoft/Office/16.0/DTS/en-US%7b59083023-9C41-284A-AFC6-216C1B5EDCEF%7d/%7bB3155A4A-760D-C94E-81E5-8330D9CADE61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934635D9FCB543A0FD6B3FADBF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9D786-5F96-7344-8812-2342117FA405}"/>
      </w:docPartPr>
      <w:docPartBody>
        <w:p w:rsidR="00465E08" w:rsidRDefault="00AC0759">
          <w:pPr>
            <w:pStyle w:val="32934635D9FCB543A0FD6B3FADBF0000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Droid Sans Mon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9"/>
    <w:rsid w:val="00465E08"/>
    <w:rsid w:val="007C3DC6"/>
    <w:rsid w:val="00AC0759"/>
    <w:rsid w:val="00B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34635D9FCB543A0FD6B3FADBF0000">
    <w:name w:val="32934635D9FCB543A0FD6B3FADBF0000"/>
  </w:style>
  <w:style w:type="paragraph" w:customStyle="1" w:styleId="D5049CC140B38E44A965B8176519AE6E">
    <w:name w:val="D5049CC140B38E44A965B8176519AE6E"/>
  </w:style>
  <w:style w:type="paragraph" w:customStyle="1" w:styleId="8293FABC20A3F64B89917F78196C9681">
    <w:name w:val="8293FABC20A3F64B89917F78196C9681"/>
  </w:style>
  <w:style w:type="paragraph" w:customStyle="1" w:styleId="C2398700C4CF4E4F8967101C68CA89D2">
    <w:name w:val="C2398700C4CF4E4F8967101C68CA89D2"/>
  </w:style>
  <w:style w:type="paragraph" w:customStyle="1" w:styleId="87AD1DC38E2FBD44B5C0769A52C42F9E">
    <w:name w:val="87AD1DC38E2FBD44B5C0769A52C42F9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paragraph" w:customStyle="1" w:styleId="9299B689B7B997458A40316379949937">
    <w:name w:val="9299B689B7B997458A40316379949937"/>
  </w:style>
  <w:style w:type="paragraph" w:customStyle="1" w:styleId="45F43749A486DD4986EE181DE931D067">
    <w:name w:val="45F43749A486DD4986EE181DE931D067"/>
  </w:style>
  <w:style w:type="paragraph" w:customStyle="1" w:styleId="B76A7966331649458E3D449F94BAF2A2">
    <w:name w:val="B76A7966331649458E3D449F94BAF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{B3155A4A-760D-C94E-81E5-8330D9CADE61}tf10002082.dotx</Template>
  <TotalTime>59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Channappa, Pradeep Holalkere</dc:creator>
  <cp:keywords/>
  <dc:description/>
  <cp:lastModifiedBy>Channappa, Pradeep Holalkere</cp:lastModifiedBy>
  <cp:revision>23</cp:revision>
  <dcterms:created xsi:type="dcterms:W3CDTF">2020-10-07T07:25:00Z</dcterms:created>
  <dcterms:modified xsi:type="dcterms:W3CDTF">2021-01-19T04:51:00Z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