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8802302"/>
        <w:placeholder>
          <w:docPart w:val="8506BC57D495D9459FB30AB50129BF66"/>
        </w:placeholder>
        <w:temporary/>
        <w:showingPlcHdr/>
        <w15:appearance w15:val="hidden"/>
      </w:sdtPr>
      <w:sdtEndPr/>
      <w:sdtContent>
        <w:p w:rsidR="00F172B6" w:rsidRDefault="008907AE">
          <w:pPr>
            <w:pStyle w:val="Date"/>
          </w:pPr>
          <w:r>
            <w:t>Date</w:t>
          </w:r>
        </w:p>
      </w:sdtContent>
    </w:sdt>
    <w:p w:rsidR="00F172B6" w:rsidRDefault="00BE332B">
      <w:pPr>
        <w:pStyle w:val="Title"/>
      </w:pPr>
      <w:r>
        <w:t>Loading json data</w:t>
      </w:r>
    </w:p>
    <w:p w:rsidR="00F172B6" w:rsidRPr="003763C5" w:rsidRDefault="00BE332B">
      <w:pPr>
        <w:pStyle w:val="Heading1"/>
        <w:rPr>
          <w:b/>
          <w:bCs/>
        </w:rPr>
      </w:pPr>
      <w:r w:rsidRPr="003763C5">
        <w:rPr>
          <w:b/>
          <w:bCs/>
        </w:rPr>
        <w:t>Goal</w:t>
      </w:r>
    </w:p>
    <w:p w:rsidR="00F172B6" w:rsidRDefault="00BE332B" w:rsidP="00BE332B">
      <w:r>
        <w:t>In this assignment, we will try to understand approaches to load unstructured data in snowflake.</w:t>
      </w:r>
    </w:p>
    <w:p w:rsidR="00F172B6" w:rsidRDefault="00BE332B" w:rsidP="00BE332B">
      <w:pPr>
        <w:pStyle w:val="Heading3"/>
      </w:pPr>
      <w:r>
        <w:t>Upload data to s3.</w:t>
      </w:r>
    </w:p>
    <w:p w:rsidR="00BE332B" w:rsidRDefault="00BE332B" w:rsidP="00BE332B">
      <w:pPr>
        <w:pStyle w:val="Heading3"/>
      </w:pPr>
      <w:r>
        <w:t>Push it to snowflake stage.</w:t>
      </w:r>
    </w:p>
    <w:p w:rsidR="00BE332B" w:rsidRDefault="00BE332B" w:rsidP="00BE332B">
      <w:pPr>
        <w:pStyle w:val="Heading3"/>
      </w:pPr>
      <w:r>
        <w:t>Load data to snowflake.</w:t>
      </w:r>
    </w:p>
    <w:p w:rsidR="00F172B6" w:rsidRPr="003763C5" w:rsidRDefault="00BE332B">
      <w:pPr>
        <w:pStyle w:val="Heading1"/>
        <w:rPr>
          <w:b/>
          <w:bCs/>
        </w:rPr>
      </w:pPr>
      <w:r w:rsidRPr="003763C5">
        <w:rPr>
          <w:b/>
          <w:bCs/>
        </w:rPr>
        <w:t>Preparation</w:t>
      </w:r>
    </w:p>
    <w:p w:rsidR="00F172B6" w:rsidRDefault="00BE332B" w:rsidP="00BE332B">
      <w:r>
        <w:t>Please download json data from below location,</w:t>
      </w:r>
    </w:p>
    <w:p w:rsidR="00BE332B" w:rsidRDefault="00D200DA" w:rsidP="00BE332B">
      <w:hyperlink r:id="rId7" w:history="1">
        <w:r w:rsidRPr="00C75900">
          <w:rPr>
            <w:rStyle w:val="Hyperlink"/>
          </w:rPr>
          <w:t>https://drive.google.com/file/d/184SsnWNUfyoksqjXwl6WodXG2rzn0YNM/view?usp=sharing</w:t>
        </w:r>
      </w:hyperlink>
    </w:p>
    <w:p w:rsidR="00D200DA" w:rsidRDefault="00D200DA" w:rsidP="00BE332B">
      <w:bookmarkStart w:id="0" w:name="_GoBack"/>
      <w:bookmarkEnd w:id="0"/>
    </w:p>
    <w:p w:rsidR="00BE332B" w:rsidRDefault="00BE332B" w:rsidP="00BE332B">
      <w:r>
        <w:t>Once downloaded, upload data to  your s3 location.</w:t>
      </w:r>
    </w:p>
    <w:p w:rsidR="00BE332B" w:rsidRDefault="00BE332B" w:rsidP="00BE332B">
      <w:r>
        <w:t>I assume, you have,</w:t>
      </w:r>
    </w:p>
    <w:p w:rsidR="00BE332B" w:rsidRDefault="00BE332B" w:rsidP="00BE332B">
      <w:pPr>
        <w:pStyle w:val="Heading3"/>
      </w:pPr>
      <w:r>
        <w:t>Integration object.</w:t>
      </w:r>
    </w:p>
    <w:p w:rsidR="00BE332B" w:rsidRDefault="00BE332B" w:rsidP="00BE332B">
      <w:pPr>
        <w:pStyle w:val="Heading3"/>
      </w:pPr>
      <w:r>
        <w:t>Stage object.</w:t>
      </w:r>
    </w:p>
    <w:p w:rsidR="00BE332B" w:rsidRDefault="00BE332B" w:rsidP="00BE332B">
      <w:pPr>
        <w:pStyle w:val="Heading3"/>
      </w:pPr>
      <w:r>
        <w:t>Json file format object.</w:t>
      </w:r>
    </w:p>
    <w:p w:rsidR="003763C5" w:rsidRDefault="003763C5" w:rsidP="003763C5">
      <w:r>
        <w:t xml:space="preserve">    </w:t>
      </w:r>
    </w:p>
    <w:p w:rsidR="003763C5" w:rsidRPr="003763C5" w:rsidRDefault="003763C5" w:rsidP="003763C5">
      <w:pPr>
        <w:rPr>
          <w:b/>
          <w:bCs/>
        </w:rPr>
      </w:pPr>
      <w:r w:rsidRPr="003763C5">
        <w:rPr>
          <w:b/>
          <w:bCs/>
        </w:rPr>
        <w:t xml:space="preserve">Write command to upload data from local to s3 using </w:t>
      </w:r>
      <w:proofErr w:type="spellStart"/>
      <w:r w:rsidRPr="003763C5">
        <w:rPr>
          <w:b/>
          <w:bCs/>
        </w:rPr>
        <w:t>aws</w:t>
      </w:r>
      <w:proofErr w:type="spellEnd"/>
      <w:r w:rsidRPr="003763C5">
        <w:rPr>
          <w:b/>
          <w:bCs/>
        </w:rPr>
        <w:t xml:space="preserve"> cli.</w:t>
      </w:r>
    </w:p>
    <w:p w:rsidR="003763C5" w:rsidRPr="003763C5" w:rsidRDefault="003763C5" w:rsidP="003763C5">
      <w:pPr>
        <w:rPr>
          <w:b/>
          <w:bCs/>
          <w:color w:val="FFFFFF" w:themeColor="background1"/>
        </w:rPr>
      </w:pPr>
      <w:r>
        <w:t xml:space="preserve">      </w:t>
      </w:r>
      <w:proofErr w:type="spellStart"/>
      <w:r w:rsidRPr="003763C5">
        <w:rPr>
          <w:b/>
          <w:bCs/>
          <w:color w:val="FFFFFF" w:themeColor="background1"/>
          <w:highlight w:val="black"/>
        </w:rPr>
        <w:t>aws</w:t>
      </w:r>
      <w:proofErr w:type="spellEnd"/>
      <w:r w:rsidRPr="003763C5">
        <w:rPr>
          <w:b/>
          <w:bCs/>
          <w:color w:val="FFFFFF" w:themeColor="background1"/>
          <w:highlight w:val="black"/>
        </w:rPr>
        <w:t xml:space="preserve"> s3 cp &lt;your local path&gt; s3://&lt;your s3 path&gt;</w:t>
      </w:r>
    </w:p>
    <w:p w:rsidR="003763C5" w:rsidRPr="003763C5" w:rsidRDefault="003763C5" w:rsidP="003763C5">
      <w:pPr>
        <w:rPr>
          <w:b/>
          <w:bCs/>
        </w:rPr>
      </w:pPr>
    </w:p>
    <w:p w:rsidR="003763C5" w:rsidRPr="003763C5" w:rsidRDefault="003763C5" w:rsidP="003763C5">
      <w:pPr>
        <w:rPr>
          <w:b/>
          <w:bCs/>
        </w:rPr>
      </w:pPr>
      <w:r w:rsidRPr="003763C5">
        <w:rPr>
          <w:b/>
          <w:bCs/>
        </w:rPr>
        <w:t>Create json file format,</w:t>
      </w:r>
    </w:p>
    <w:p w:rsidR="006E1817" w:rsidRPr="006E1817" w:rsidRDefault="006E1817" w:rsidP="006E1817">
      <w:pPr>
        <w:rPr>
          <w:b/>
          <w:bCs/>
          <w:color w:val="FFFFFF" w:themeColor="background1"/>
          <w:highlight w:val="black"/>
        </w:rPr>
      </w:pPr>
      <w:r w:rsidRPr="006E1817">
        <w:rPr>
          <w:b/>
          <w:bCs/>
          <w:color w:val="FFFFFF" w:themeColor="background1"/>
          <w:highlight w:val="black"/>
        </w:rPr>
        <w:t xml:space="preserve">CREATE OR REPLACE  FILE FORMAT "DEMO_DB"."PUBLIC".JSON_FORMAT </w:t>
      </w:r>
    </w:p>
    <w:p w:rsidR="003763C5" w:rsidRPr="006E1817" w:rsidRDefault="006E1817" w:rsidP="006E1817">
      <w:pPr>
        <w:rPr>
          <w:b/>
          <w:bCs/>
          <w:color w:val="FFFFFF" w:themeColor="background1"/>
          <w:highlight w:val="black"/>
        </w:rPr>
      </w:pPr>
      <w:r w:rsidRPr="006E1817">
        <w:rPr>
          <w:b/>
          <w:bCs/>
          <w:color w:val="FFFFFF" w:themeColor="background1"/>
          <w:highlight w:val="black"/>
        </w:rPr>
        <w:t>type=JSON</w:t>
      </w:r>
    </w:p>
    <w:p w:rsidR="003763C5" w:rsidRPr="006E1817" w:rsidRDefault="003763C5" w:rsidP="003763C5">
      <w:pPr>
        <w:rPr>
          <w:b/>
          <w:bCs/>
          <w:color w:val="FFFFFF" w:themeColor="background1"/>
          <w:highlight w:val="black"/>
        </w:rPr>
      </w:pPr>
    </w:p>
    <w:p w:rsidR="003763C5" w:rsidRPr="006E1817" w:rsidRDefault="003763C5" w:rsidP="003763C5">
      <w:pPr>
        <w:ind w:left="0"/>
        <w:rPr>
          <w:b/>
          <w:bCs/>
          <w:color w:val="FFFFFF" w:themeColor="background1"/>
          <w:highlight w:val="black"/>
        </w:rPr>
      </w:pPr>
      <w:r w:rsidRPr="006E1817">
        <w:rPr>
          <w:b/>
          <w:bCs/>
          <w:color w:val="FFFFFF" w:themeColor="background1"/>
          <w:highlight w:val="black"/>
        </w:rPr>
        <w:t xml:space="preserve">      </w:t>
      </w:r>
    </w:p>
    <w:p w:rsidR="003763C5" w:rsidRPr="006E1817" w:rsidRDefault="003763C5" w:rsidP="003763C5">
      <w:pPr>
        <w:ind w:left="0"/>
        <w:rPr>
          <w:b/>
          <w:bCs/>
          <w:color w:val="FFFFFF" w:themeColor="background1"/>
          <w:highlight w:val="black"/>
        </w:rPr>
      </w:pPr>
    </w:p>
    <w:p w:rsidR="003763C5" w:rsidRDefault="003763C5" w:rsidP="003763C5">
      <w:pPr>
        <w:ind w:left="0"/>
        <w:rPr>
          <w:b/>
          <w:bCs/>
        </w:rPr>
      </w:pPr>
      <w:r w:rsidRPr="003763C5">
        <w:lastRenderedPageBreak/>
        <w:t xml:space="preserve"> </w:t>
      </w:r>
      <w:r w:rsidRPr="003763C5">
        <w:rPr>
          <w:b/>
          <w:bCs/>
        </w:rPr>
        <w:t xml:space="preserve">Create table, </w:t>
      </w:r>
    </w:p>
    <w:p w:rsidR="003763C5" w:rsidRPr="003763C5" w:rsidRDefault="003763C5" w:rsidP="003763C5">
      <w:pPr>
        <w:ind w:left="0"/>
        <w:rPr>
          <w:b/>
          <w:bCs/>
        </w:rPr>
      </w:pPr>
      <w:r w:rsidRPr="003763C5">
        <w:rPr>
          <w:b/>
          <w:bCs/>
        </w:rPr>
        <w:t xml:space="preserve">    </w:t>
      </w:r>
    </w:p>
    <w:p w:rsidR="003763C5" w:rsidRPr="003763C5" w:rsidRDefault="003763C5" w:rsidP="003763C5">
      <w:pPr>
        <w:rPr>
          <w:b/>
          <w:bCs/>
          <w:color w:val="FFFFFF" w:themeColor="background1"/>
          <w:highlight w:val="black"/>
        </w:rPr>
      </w:pPr>
      <w:r w:rsidRPr="003763C5">
        <w:rPr>
          <w:b/>
          <w:bCs/>
        </w:rPr>
        <w:t xml:space="preserve">      </w:t>
      </w:r>
      <w:r w:rsidRPr="003763C5">
        <w:rPr>
          <w:b/>
          <w:bCs/>
          <w:color w:val="FFFFFF" w:themeColor="background1"/>
          <w:highlight w:val="black"/>
        </w:rPr>
        <w:t>CREATE OR REPLACE TRANSIENT TABLE BOOK_JSON_DATA</w:t>
      </w:r>
    </w:p>
    <w:p w:rsidR="003763C5" w:rsidRPr="003763C5" w:rsidRDefault="003763C5" w:rsidP="003763C5">
      <w:pPr>
        <w:ind w:left="720"/>
        <w:rPr>
          <w:b/>
          <w:bCs/>
          <w:color w:val="FFFFFF" w:themeColor="background1"/>
          <w:highlight w:val="black"/>
        </w:rPr>
      </w:pPr>
      <w:r w:rsidRPr="003763C5">
        <w:rPr>
          <w:b/>
          <w:bCs/>
          <w:color w:val="FFFFFF" w:themeColor="background1"/>
          <w:highlight w:val="black"/>
        </w:rPr>
        <w:t>(</w:t>
      </w:r>
    </w:p>
    <w:p w:rsidR="003763C5" w:rsidRPr="003763C5" w:rsidRDefault="003763C5" w:rsidP="003763C5">
      <w:pPr>
        <w:ind w:left="720"/>
        <w:rPr>
          <w:b/>
          <w:bCs/>
          <w:color w:val="FFFFFF" w:themeColor="background1"/>
          <w:highlight w:val="black"/>
        </w:rPr>
      </w:pPr>
      <w:r w:rsidRPr="003763C5">
        <w:rPr>
          <w:b/>
          <w:bCs/>
          <w:color w:val="FFFFFF" w:themeColor="background1"/>
          <w:highlight w:val="black"/>
        </w:rPr>
        <w:t>OID VARCHAR,</w:t>
      </w:r>
    </w:p>
    <w:p w:rsidR="003763C5" w:rsidRPr="003763C5" w:rsidRDefault="003763C5" w:rsidP="003763C5">
      <w:pPr>
        <w:ind w:left="720"/>
        <w:rPr>
          <w:b/>
          <w:bCs/>
          <w:color w:val="FFFFFF" w:themeColor="background1"/>
          <w:highlight w:val="black"/>
        </w:rPr>
      </w:pPr>
      <w:r w:rsidRPr="003763C5">
        <w:rPr>
          <w:b/>
          <w:bCs/>
          <w:color w:val="FFFFFF" w:themeColor="background1"/>
          <w:highlight w:val="black"/>
        </w:rPr>
        <w:t>AUTHOR VARCHAR,</w:t>
      </w:r>
    </w:p>
    <w:p w:rsidR="003763C5" w:rsidRPr="003763C5" w:rsidRDefault="003763C5" w:rsidP="003763C5">
      <w:pPr>
        <w:ind w:left="720"/>
        <w:rPr>
          <w:b/>
          <w:bCs/>
          <w:color w:val="FFFFFF" w:themeColor="background1"/>
          <w:highlight w:val="black"/>
        </w:rPr>
      </w:pPr>
      <w:r w:rsidRPr="003763C5">
        <w:rPr>
          <w:b/>
          <w:bCs/>
          <w:color w:val="FFFFFF" w:themeColor="background1"/>
          <w:highlight w:val="black"/>
        </w:rPr>
        <w:t>TITLE VARCHAR,</w:t>
      </w:r>
    </w:p>
    <w:p w:rsidR="003763C5" w:rsidRPr="003763C5" w:rsidRDefault="003763C5" w:rsidP="003763C5">
      <w:pPr>
        <w:ind w:left="720"/>
        <w:rPr>
          <w:b/>
          <w:bCs/>
          <w:color w:val="FFFFFF" w:themeColor="background1"/>
          <w:highlight w:val="black"/>
        </w:rPr>
      </w:pPr>
      <w:r w:rsidRPr="003763C5">
        <w:rPr>
          <w:b/>
          <w:bCs/>
          <w:color w:val="FFFFFF" w:themeColor="background1"/>
          <w:highlight w:val="black"/>
        </w:rPr>
        <w:t>BOOKTITLE VARCHAR,</w:t>
      </w:r>
    </w:p>
    <w:p w:rsidR="003763C5" w:rsidRPr="003763C5" w:rsidRDefault="003763C5" w:rsidP="003763C5">
      <w:pPr>
        <w:ind w:left="720"/>
        <w:rPr>
          <w:b/>
          <w:bCs/>
          <w:color w:val="FFFFFF" w:themeColor="background1"/>
          <w:highlight w:val="black"/>
        </w:rPr>
      </w:pPr>
      <w:r w:rsidRPr="003763C5">
        <w:rPr>
          <w:b/>
          <w:bCs/>
          <w:color w:val="FFFFFF" w:themeColor="background1"/>
          <w:highlight w:val="black"/>
        </w:rPr>
        <w:t>YEAR NUMBER,</w:t>
      </w:r>
    </w:p>
    <w:p w:rsidR="003763C5" w:rsidRPr="003763C5" w:rsidRDefault="003763C5" w:rsidP="003763C5">
      <w:pPr>
        <w:ind w:left="720"/>
        <w:rPr>
          <w:b/>
          <w:bCs/>
          <w:color w:val="FFFFFF" w:themeColor="background1"/>
          <w:highlight w:val="black"/>
        </w:rPr>
      </w:pPr>
      <w:r w:rsidRPr="003763C5">
        <w:rPr>
          <w:b/>
          <w:bCs/>
          <w:color w:val="FFFFFF" w:themeColor="background1"/>
          <w:highlight w:val="black"/>
        </w:rPr>
        <w:t>TYPE VARCHAR)</w:t>
      </w:r>
    </w:p>
    <w:p w:rsidR="003763C5" w:rsidRDefault="003763C5" w:rsidP="003763C5">
      <w:pPr>
        <w:pStyle w:val="Heading1"/>
        <w:rPr>
          <w:b/>
          <w:bCs/>
        </w:rPr>
      </w:pPr>
      <w:r>
        <w:rPr>
          <w:b/>
          <w:bCs/>
        </w:rPr>
        <w:t>Load data</w:t>
      </w:r>
    </w:p>
    <w:p w:rsidR="00ED5E5A" w:rsidRDefault="00ED5E5A" w:rsidP="003763C5">
      <w:r>
        <w:t>As we have discussed earlier in the class, we can take below approaches to load unstructured data in snowflake,</w:t>
      </w:r>
    </w:p>
    <w:p w:rsidR="00ED5E5A" w:rsidRDefault="00ED5E5A" w:rsidP="00ED5E5A">
      <w:pPr>
        <w:pStyle w:val="Heading4"/>
      </w:pPr>
      <w:r>
        <w:t>Load directly to variant column from staging area and parse directly.</w:t>
      </w:r>
    </w:p>
    <w:p w:rsidR="00ED5E5A" w:rsidRDefault="00ED5E5A" w:rsidP="00ED5E5A">
      <w:pPr>
        <w:pStyle w:val="Heading4"/>
      </w:pPr>
      <w:r>
        <w:t>Load to variant column as staging table and parse and load to structured table.</w:t>
      </w:r>
    </w:p>
    <w:p w:rsidR="00ED5E5A" w:rsidRDefault="00ED5E5A" w:rsidP="00ED5E5A">
      <w:pPr>
        <w:pStyle w:val="Heading4"/>
      </w:pPr>
      <w:r>
        <w:t>Parse and load from external stage to snowflake internal stage and then copy to structured table.</w:t>
      </w:r>
    </w:p>
    <w:p w:rsidR="00ED5E5A" w:rsidRDefault="00ED5E5A" w:rsidP="00ED5E5A">
      <w:pPr>
        <w:pStyle w:val="Heading4"/>
        <w:numPr>
          <w:ilvl w:val="0"/>
          <w:numId w:val="0"/>
        </w:numPr>
        <w:ind w:left="1440"/>
      </w:pPr>
    </w:p>
    <w:p w:rsidR="00ED5E5A" w:rsidRDefault="00ED5E5A" w:rsidP="00ED5E5A">
      <w:r>
        <w:t>We have also discussed advantages and disadvantages of each approach.</w:t>
      </w:r>
    </w:p>
    <w:p w:rsidR="00241587" w:rsidRDefault="00ED5E5A" w:rsidP="00D35EC5">
      <w:r>
        <w:t>Let’s take the 3</w:t>
      </w:r>
      <w:r w:rsidRPr="00ED5E5A">
        <w:rPr>
          <w:vertAlign w:val="superscript"/>
        </w:rPr>
        <w:t>rd</w:t>
      </w:r>
      <w:r>
        <w:t xml:space="preserve"> approach to load data to snowflake table.</w:t>
      </w:r>
    </w:p>
    <w:p w:rsidR="00D35EC5" w:rsidRDefault="00D35EC5" w:rsidP="00D35EC5"/>
    <w:p w:rsidR="00241587" w:rsidRPr="00D35EC5" w:rsidRDefault="00241587" w:rsidP="00ED5E5A">
      <w:pPr>
        <w:rPr>
          <w:b/>
          <w:bCs/>
        </w:rPr>
      </w:pPr>
      <w:r w:rsidRPr="00D35E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248055</wp:posOffset>
                </wp:positionH>
                <wp:positionV relativeFrom="paragraph">
                  <wp:posOffset>263795</wp:posOffset>
                </wp:positionV>
                <wp:extent cx="5535039" cy="2159541"/>
                <wp:effectExtent l="0" t="0" r="1524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039" cy="2159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587" w:rsidRPr="00241587" w:rsidRDefault="00241587" w:rsidP="00241587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241587">
                              <w:rPr>
                                <w:b/>
                                <w:bCs/>
                              </w:rPr>
                              <w:t>create or replace table book( v variant)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>insert into book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select 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proofErr w:type="spellStart"/>
                            <w:r>
                              <w:t>parse_json</w:t>
                            </w:r>
                            <w:proofErr w:type="spellEnd"/>
                            <w:r>
                              <w:t>('{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"_id":{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   "$oid":"595c2c59a7986c0872002043"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},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"mdate":"2017-05-24",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"author":[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t>Injoon</w:t>
                            </w:r>
                            <w:proofErr w:type="spellEnd"/>
                            <w:r>
                              <w:t xml:space="preserve"> Hong",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t>Seongwook</w:t>
                            </w:r>
                            <w:proofErr w:type="spellEnd"/>
                            <w:r>
                              <w:t xml:space="preserve"> Park",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t>Junyoung</w:t>
                            </w:r>
                            <w:proofErr w:type="spellEnd"/>
                            <w:r>
                              <w:t xml:space="preserve"> Park",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   "Hoi-Jun </w:t>
                            </w:r>
                            <w:proofErr w:type="spellStart"/>
                            <w:r>
                              <w:t>Yoo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],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</w:t>
                            </w:r>
                            <w:proofErr w:type="spellStart"/>
                            <w:r>
                              <w:t>ee</w:t>
                            </w:r>
                            <w:proofErr w:type="spellEnd"/>
                            <w:r>
                              <w:t>":"https://doi.org/10.1109/ASSCC.2015.7387453",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</w:t>
                            </w:r>
                            <w:proofErr w:type="spellStart"/>
                            <w:r>
                              <w:t>booktitle</w:t>
                            </w:r>
                            <w:proofErr w:type="spellEnd"/>
                            <w:r>
                              <w:t>":"A-SSCC",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</w:t>
                            </w:r>
                            <w:proofErr w:type="spellStart"/>
                            <w:r>
                              <w:t>title":"A</w:t>
                            </w:r>
                            <w:proofErr w:type="spellEnd"/>
                            <w:r>
                              <w:t xml:space="preserve"> 1.9nJ/pixel embedded deep neural network processor for high speed visual attention in a mobile vision recognition </w:t>
                            </w:r>
                            <w:proofErr w:type="spellStart"/>
                            <w:r>
                              <w:t>SoC.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"pages":"1-4",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":"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/conf/</w:t>
                            </w:r>
                            <w:proofErr w:type="spellStart"/>
                            <w:r>
                              <w:t>asscc</w:t>
                            </w:r>
                            <w:proofErr w:type="spellEnd"/>
                            <w:r>
                              <w:t>/asscc2015.html#HongPPY15",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"year":"2015",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"type":"</w:t>
                            </w:r>
                            <w:proofErr w:type="spellStart"/>
                            <w:r>
                              <w:t>inproceedings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"_</w:t>
                            </w:r>
                            <w:proofErr w:type="spellStart"/>
                            <w:r>
                              <w:t>key":"conf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asscc</w:t>
                            </w:r>
                            <w:proofErr w:type="spellEnd"/>
                            <w:r>
                              <w:t>::HongPPY15",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"</w:t>
                            </w:r>
                            <w:proofErr w:type="spellStart"/>
                            <w:r>
                              <w:t>crossref</w:t>
                            </w:r>
                            <w:proofErr w:type="spellEnd"/>
                            <w:r>
                              <w:t>":[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   "conf::</w:t>
                            </w:r>
                            <w:proofErr w:type="spellStart"/>
                            <w:r>
                              <w:t>asscc</w:t>
                            </w:r>
                            <w:proofErr w:type="spellEnd"/>
                            <w:r>
                              <w:t>::2015"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 xml:space="preserve">   ]</w:t>
                            </w:r>
                          </w:p>
                          <w:p w:rsidR="00241587" w:rsidRDefault="00241587" w:rsidP="00241587">
                            <w:pPr>
                              <w:ind w:left="0"/>
                            </w:pPr>
                            <w:r>
                              <w:t>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.55pt;margin-top:20.75pt;width:435.85pt;height:17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" fillcolor="white [3201]" strokeweight=".5pt">
                <v:textbox>
                  <w:txbxContent>
                    <w:p w:rsidR="00241587" w:rsidRPr="00241587" w:rsidRDefault="00241587" w:rsidP="00241587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241587">
                        <w:rPr>
                          <w:b/>
                          <w:bCs/>
                        </w:rPr>
                        <w:t>create or replace table book( v variant)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>insert into book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select 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proofErr w:type="spellStart"/>
                      <w:r>
                        <w:t>parse_json</w:t>
                      </w:r>
                      <w:proofErr w:type="spellEnd"/>
                      <w:r>
                        <w:t>('{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"_id":{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   "$oid":"595c2c59a7986c0872002043"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},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"mdate":"2017-05-24",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"author":[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Injoon</w:t>
                      </w:r>
                      <w:proofErr w:type="spellEnd"/>
                      <w:r>
                        <w:t xml:space="preserve"> Hong",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Seongwook</w:t>
                      </w:r>
                      <w:proofErr w:type="spellEnd"/>
                      <w:r>
                        <w:t xml:space="preserve"> Park",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Junyoung</w:t>
                      </w:r>
                      <w:proofErr w:type="spellEnd"/>
                      <w:r>
                        <w:t xml:space="preserve"> Park",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   "Hoi-Jun </w:t>
                      </w:r>
                      <w:proofErr w:type="spellStart"/>
                      <w:r>
                        <w:t>Yoo</w:t>
                      </w:r>
                      <w:proofErr w:type="spellEnd"/>
                      <w:r>
                        <w:t>"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],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ee</w:t>
                      </w:r>
                      <w:proofErr w:type="spellEnd"/>
                      <w:r>
                        <w:t>":"https://doi.org/10.1109/ASSCC.2015.7387453",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booktitle</w:t>
                      </w:r>
                      <w:proofErr w:type="spellEnd"/>
                      <w:r>
                        <w:t>":"A-SSCC",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title":"A</w:t>
                      </w:r>
                      <w:proofErr w:type="spellEnd"/>
                      <w:r>
                        <w:t xml:space="preserve"> 1.9nJ/pixel embedded deep neural network processor for high speed visual attention in a mobile vision recognition </w:t>
                      </w:r>
                      <w:proofErr w:type="spellStart"/>
                      <w:r>
                        <w:t>SoC.</w:t>
                      </w:r>
                      <w:proofErr w:type="spellEnd"/>
                      <w:r>
                        <w:t>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"pages":"1-4",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":"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/conf/</w:t>
                      </w:r>
                      <w:proofErr w:type="spellStart"/>
                      <w:r>
                        <w:t>asscc</w:t>
                      </w:r>
                      <w:proofErr w:type="spellEnd"/>
                      <w:r>
                        <w:t>/asscc2015.html#HongPPY15",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"year":"2015",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"type":"</w:t>
                      </w:r>
                      <w:proofErr w:type="spellStart"/>
                      <w:r>
                        <w:t>inproceedings</w:t>
                      </w:r>
                      <w:proofErr w:type="spellEnd"/>
                      <w:r>
                        <w:t>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"_</w:t>
                      </w:r>
                      <w:proofErr w:type="spellStart"/>
                      <w:r>
                        <w:t>key":"conf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asscc</w:t>
                      </w:r>
                      <w:proofErr w:type="spellEnd"/>
                      <w:r>
                        <w:t>::HongPPY15",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crossref</w:t>
                      </w:r>
                      <w:proofErr w:type="spellEnd"/>
                      <w:r>
                        <w:t>":[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   "conf::</w:t>
                      </w:r>
                      <w:proofErr w:type="spellStart"/>
                      <w:r>
                        <w:t>asscc</w:t>
                      </w:r>
                      <w:proofErr w:type="spellEnd"/>
                      <w:r>
                        <w:t>::2015"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 xml:space="preserve">   ]</w:t>
                      </w:r>
                    </w:p>
                    <w:p w:rsidR="00241587" w:rsidRDefault="00241587" w:rsidP="00241587">
                      <w:pPr>
                        <w:ind w:left="0"/>
                      </w:pPr>
                      <w:r>
                        <w:t>}')</w:t>
                      </w:r>
                    </w:p>
                  </w:txbxContent>
                </v:textbox>
              </v:shape>
            </w:pict>
          </mc:Fallback>
        </mc:AlternateContent>
      </w:r>
      <w:r w:rsidRPr="00D35EC5">
        <w:rPr>
          <w:b/>
          <w:bCs/>
        </w:rPr>
        <w:t>Sample data,</w:t>
      </w:r>
    </w:p>
    <w:p w:rsidR="00241587" w:rsidRDefault="00241587" w:rsidP="00ED5E5A"/>
    <w:p w:rsidR="00241587" w:rsidRDefault="00241587" w:rsidP="00ED5E5A"/>
    <w:p w:rsidR="00241587" w:rsidRDefault="00241587" w:rsidP="00ED5E5A"/>
    <w:p w:rsidR="00241587" w:rsidRDefault="00241587" w:rsidP="00ED5E5A"/>
    <w:p w:rsidR="00241587" w:rsidRDefault="00241587" w:rsidP="00ED5E5A"/>
    <w:p w:rsidR="00241587" w:rsidRDefault="00241587" w:rsidP="00ED5E5A"/>
    <w:p w:rsidR="00241587" w:rsidRDefault="00241587" w:rsidP="00ED5E5A"/>
    <w:p w:rsidR="00241587" w:rsidRDefault="00241587" w:rsidP="00ED5E5A"/>
    <w:p w:rsidR="00A52F0A" w:rsidRDefault="00A52F0A" w:rsidP="00ED5E5A">
      <w:pPr>
        <w:rPr>
          <w:b/>
          <w:bCs/>
        </w:rPr>
      </w:pPr>
    </w:p>
    <w:p w:rsidR="00ED5E5A" w:rsidRPr="00ED5E5A" w:rsidRDefault="00ED5E5A" w:rsidP="00ED5E5A">
      <w:pPr>
        <w:rPr>
          <w:b/>
          <w:bCs/>
        </w:rPr>
      </w:pPr>
      <w:r w:rsidRPr="00ED5E5A">
        <w:rPr>
          <w:b/>
          <w:bCs/>
        </w:rPr>
        <w:t>Try this command below,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 xml:space="preserve">select 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$1:"_id":"$</w:t>
      </w:r>
      <w:proofErr w:type="spellStart"/>
      <w:r w:rsidRPr="00ED5E5A">
        <w:rPr>
          <w:b/>
          <w:bCs/>
          <w:color w:val="FFFFFF" w:themeColor="background1"/>
          <w:highlight w:val="black"/>
        </w:rPr>
        <w:t>oid</w:t>
      </w:r>
      <w:proofErr w:type="spellEnd"/>
      <w:r w:rsidRPr="00ED5E5A">
        <w:rPr>
          <w:b/>
          <w:bCs/>
          <w:color w:val="FFFFFF" w:themeColor="background1"/>
          <w:highlight w:val="black"/>
        </w:rPr>
        <w:t>" as OID,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 xml:space="preserve">$1:"author"::array as AUTHOR , 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$1:"title"::string as TITLE,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$1:"booktitle"::string as BOOKTITLE 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$1:"year"::int as YEAR,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 xml:space="preserve">$1:"type"::string as TYPE 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from @MY_S3_UNLOAD_STAGE/</w:t>
      </w:r>
      <w:proofErr w:type="spellStart"/>
      <w:r w:rsidRPr="00ED5E5A">
        <w:rPr>
          <w:b/>
          <w:bCs/>
          <w:color w:val="FFFFFF" w:themeColor="background1"/>
          <w:highlight w:val="black"/>
        </w:rPr>
        <w:t>dblp.json</w:t>
      </w:r>
      <w:proofErr w:type="spellEnd"/>
    </w:p>
    <w:p w:rsidR="00ED5E5A" w:rsidRDefault="00ED5E5A" w:rsidP="00ED5E5A">
      <w:pPr>
        <w:ind w:left="720"/>
        <w:rPr>
          <w:b/>
          <w:bCs/>
          <w:color w:val="FFFFFF" w:themeColor="background1"/>
        </w:rPr>
      </w:pPr>
      <w:r w:rsidRPr="00ED5E5A">
        <w:rPr>
          <w:b/>
          <w:bCs/>
          <w:color w:val="FFFFFF" w:themeColor="background1"/>
          <w:highlight w:val="black"/>
        </w:rPr>
        <w:t>(</w:t>
      </w:r>
      <w:proofErr w:type="spellStart"/>
      <w:r w:rsidRPr="00ED5E5A">
        <w:rPr>
          <w:b/>
          <w:bCs/>
          <w:color w:val="FFFFFF" w:themeColor="background1"/>
          <w:highlight w:val="black"/>
        </w:rPr>
        <w:t>file_format</w:t>
      </w:r>
      <w:proofErr w:type="spellEnd"/>
      <w:r w:rsidRPr="00ED5E5A">
        <w:rPr>
          <w:b/>
          <w:bCs/>
          <w:color w:val="FFFFFF" w:themeColor="background1"/>
          <w:highlight w:val="black"/>
        </w:rPr>
        <w:t xml:space="preserve"> =&gt;JSON_FORMAT)</w:t>
      </w:r>
    </w:p>
    <w:p w:rsidR="00ED5E5A" w:rsidRPr="00506883" w:rsidRDefault="00ED5E5A" w:rsidP="00ED5E5A">
      <w:pPr>
        <w:ind w:left="720"/>
        <w:rPr>
          <w:b/>
          <w:bCs/>
          <w:color w:val="FFFFFF" w:themeColor="background1"/>
        </w:rPr>
      </w:pPr>
      <w:r w:rsidRPr="00506883">
        <w:rPr>
          <w:b/>
          <w:bCs/>
        </w:rPr>
        <w:t>What is your observation,</w:t>
      </w:r>
    </w:p>
    <w:p w:rsidR="00ED5E5A" w:rsidRPr="00ED5E5A" w:rsidRDefault="00ED5E5A" w:rsidP="00ED5E5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471791</wp:posOffset>
                </wp:positionH>
                <wp:positionV relativeFrom="paragraph">
                  <wp:posOffset>28507</wp:posOffset>
                </wp:positionV>
                <wp:extent cx="4747098" cy="1750979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098" cy="175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5E5A" w:rsidRDefault="00ED5E5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37.15pt;margin-top:2.25pt;width:373.8pt;height:1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" fillcolor="white [3201]" strokeweight=".5pt">
                <v:textbox>
                  <w:txbxContent>
                    <w:p w:rsidR="00ED5E5A" w:rsidRDefault="00ED5E5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ED5E5A" w:rsidRPr="003763C5" w:rsidRDefault="00ED5E5A" w:rsidP="00ED5E5A">
      <w:pPr>
        <w:pStyle w:val="Heading4"/>
        <w:numPr>
          <w:ilvl w:val="0"/>
          <w:numId w:val="0"/>
        </w:numPr>
        <w:ind w:left="1080"/>
      </w:pPr>
    </w:p>
    <w:p w:rsidR="003763C5" w:rsidRPr="003763C5" w:rsidRDefault="003763C5" w:rsidP="003763C5">
      <w:pPr>
        <w:ind w:left="0"/>
        <w:rPr>
          <w:color w:val="FFFFFF" w:themeColor="background1"/>
        </w:rPr>
      </w:pPr>
    </w:p>
    <w:p w:rsidR="003763C5" w:rsidRPr="003763C5" w:rsidRDefault="003763C5" w:rsidP="003763C5"/>
    <w:p w:rsidR="00BE332B" w:rsidRDefault="00BE332B" w:rsidP="00BE332B">
      <w:pPr>
        <w:pStyle w:val="Heading3"/>
        <w:numPr>
          <w:ilvl w:val="0"/>
          <w:numId w:val="0"/>
        </w:numPr>
      </w:pPr>
    </w:p>
    <w:p w:rsidR="00BE332B" w:rsidRDefault="00BE332B" w:rsidP="00BE332B">
      <w:pPr>
        <w:pStyle w:val="Heading3"/>
        <w:numPr>
          <w:ilvl w:val="0"/>
          <w:numId w:val="0"/>
        </w:numPr>
      </w:pPr>
    </w:p>
    <w:p w:rsidR="00BE332B" w:rsidRDefault="00BE332B" w:rsidP="00BE332B"/>
    <w:p w:rsidR="00ED5E5A" w:rsidRDefault="00ED5E5A" w:rsidP="00BE332B"/>
    <w:p w:rsidR="00ED5E5A" w:rsidRDefault="00ED5E5A" w:rsidP="00BE332B"/>
    <w:p w:rsidR="00ED5E5A" w:rsidRDefault="00ED5E5A" w:rsidP="00BE332B">
      <w:r>
        <w:t>Let’s try to copy  this parsed data directly to snowflake table,</w:t>
      </w:r>
    </w:p>
    <w:p w:rsidR="00ED5E5A" w:rsidRDefault="00ED5E5A" w:rsidP="00BE332B"/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copy into BOOK_JSON_DATA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from(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 xml:space="preserve">select 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$1:"_id":"$</w:t>
      </w:r>
      <w:proofErr w:type="spellStart"/>
      <w:r w:rsidRPr="00ED5E5A">
        <w:rPr>
          <w:b/>
          <w:bCs/>
          <w:color w:val="FFFFFF" w:themeColor="background1"/>
          <w:highlight w:val="black"/>
        </w:rPr>
        <w:t>oid</w:t>
      </w:r>
      <w:proofErr w:type="spellEnd"/>
      <w:r w:rsidRPr="00ED5E5A">
        <w:rPr>
          <w:b/>
          <w:bCs/>
          <w:color w:val="FFFFFF" w:themeColor="background1"/>
          <w:highlight w:val="black"/>
        </w:rPr>
        <w:t>" as OID,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 xml:space="preserve">$1:"author"::array as AUTHOR , 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$1:"title"::string as TITLE,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$1:"booktitle"::string as BOOKTITLE 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$1:"year"::int as YEAR,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 xml:space="preserve">$1:"type"::string as TYPE 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lastRenderedPageBreak/>
        <w:t>from @MY_S3_UNLOAD_STAGE/</w:t>
      </w:r>
      <w:proofErr w:type="spellStart"/>
      <w:r w:rsidRPr="00ED5E5A">
        <w:rPr>
          <w:b/>
          <w:bCs/>
          <w:color w:val="FFFFFF" w:themeColor="background1"/>
          <w:highlight w:val="black"/>
        </w:rPr>
        <w:t>dblp.json</w:t>
      </w:r>
      <w:proofErr w:type="spellEnd"/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(</w:t>
      </w:r>
      <w:proofErr w:type="spellStart"/>
      <w:r w:rsidRPr="00ED5E5A">
        <w:rPr>
          <w:b/>
          <w:bCs/>
          <w:color w:val="FFFFFF" w:themeColor="background1"/>
          <w:highlight w:val="black"/>
        </w:rPr>
        <w:t>file_format</w:t>
      </w:r>
      <w:proofErr w:type="spellEnd"/>
      <w:r w:rsidRPr="00ED5E5A">
        <w:rPr>
          <w:b/>
          <w:bCs/>
          <w:color w:val="FFFFFF" w:themeColor="background1"/>
          <w:highlight w:val="black"/>
        </w:rPr>
        <w:t xml:space="preserve"> =&gt;JSON_FORMAT)</w:t>
      </w:r>
    </w:p>
    <w:p w:rsidR="00ED5E5A" w:rsidRP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)</w:t>
      </w:r>
    </w:p>
    <w:p w:rsid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  <w:r w:rsidRPr="00ED5E5A">
        <w:rPr>
          <w:b/>
          <w:bCs/>
          <w:color w:val="FFFFFF" w:themeColor="background1"/>
          <w:highlight w:val="black"/>
        </w:rPr>
        <w:t>ON_ERROR='CONTINUE'</w:t>
      </w:r>
    </w:p>
    <w:p w:rsid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</w:p>
    <w:p w:rsidR="00ED5E5A" w:rsidRPr="00ED5E5A" w:rsidRDefault="00ED5E5A" w:rsidP="00ED5E5A">
      <w:pPr>
        <w:ind w:left="720"/>
        <w:rPr>
          <w:b/>
          <w:bCs/>
        </w:rPr>
      </w:pPr>
      <w:r w:rsidRPr="00ED5E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26AF7" wp14:editId="57DE48F1">
                <wp:simplePos x="0" y="0"/>
                <wp:positionH relativeFrom="column">
                  <wp:posOffset>462064</wp:posOffset>
                </wp:positionH>
                <wp:positionV relativeFrom="paragraph">
                  <wp:posOffset>271712</wp:posOffset>
                </wp:positionV>
                <wp:extent cx="4747098" cy="1293779"/>
                <wp:effectExtent l="0" t="0" r="1587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098" cy="129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5E5A" w:rsidRDefault="00ED5E5A" w:rsidP="00ED5E5A">
                            <w:pPr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6AF7" id="Text Box 2" o:spid="_x0000_s1028" type="#_x0000_t202" style="position:absolute;left:0;text-align:left;margin-left:36.4pt;margin-top:21.4pt;width:373.8pt;height:101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" fillcolor="white [3201]" strokeweight=".5pt">
                <v:textbox>
                  <w:txbxContent>
                    <w:p w:rsidR="00ED5E5A" w:rsidRDefault="00ED5E5A" w:rsidP="00ED5E5A">
                      <w:pPr>
                        <w:ind w:left="2160"/>
                      </w:pPr>
                    </w:p>
                  </w:txbxContent>
                </v:textbox>
              </v:shape>
            </w:pict>
          </mc:Fallback>
        </mc:AlternateContent>
      </w:r>
      <w:r w:rsidRPr="00ED5E5A">
        <w:rPr>
          <w:b/>
          <w:bCs/>
        </w:rPr>
        <w:t>What is your observation ?</w:t>
      </w:r>
    </w:p>
    <w:p w:rsid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</w:p>
    <w:p w:rsid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</w:p>
    <w:p w:rsid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</w:p>
    <w:p w:rsid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</w:p>
    <w:p w:rsidR="00ED5E5A" w:rsidRDefault="00ED5E5A" w:rsidP="00ED5E5A">
      <w:pPr>
        <w:ind w:left="720"/>
        <w:rPr>
          <w:b/>
          <w:bCs/>
          <w:color w:val="FFFFFF" w:themeColor="background1"/>
          <w:highlight w:val="black"/>
        </w:rPr>
      </w:pPr>
    </w:p>
    <w:p w:rsidR="00ED5E5A" w:rsidRPr="00506883" w:rsidRDefault="00ED5E5A" w:rsidP="00ED5E5A">
      <w:pPr>
        <w:ind w:left="720"/>
        <w:rPr>
          <w:b/>
          <w:bCs/>
        </w:rPr>
      </w:pPr>
      <w:r w:rsidRPr="00506883">
        <w:rPr>
          <w:b/>
          <w:bCs/>
        </w:rPr>
        <w:t xml:space="preserve">Let’s copy </w:t>
      </w:r>
      <w:r w:rsidR="00506883" w:rsidRPr="00506883">
        <w:rPr>
          <w:b/>
          <w:bCs/>
        </w:rPr>
        <w:t>data first to table stage of snowflake internal stage,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copy into @%BOOK_JSON_DATA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from(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 xml:space="preserve">select 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$1:"_id":"$</w:t>
      </w:r>
      <w:proofErr w:type="spellStart"/>
      <w:r w:rsidRPr="00506883">
        <w:rPr>
          <w:b/>
          <w:bCs/>
          <w:color w:val="FFFFFF" w:themeColor="background1"/>
          <w:highlight w:val="black"/>
        </w:rPr>
        <w:t>oid</w:t>
      </w:r>
      <w:proofErr w:type="spellEnd"/>
      <w:r w:rsidRPr="00506883">
        <w:rPr>
          <w:b/>
          <w:bCs/>
          <w:color w:val="FFFFFF" w:themeColor="background1"/>
          <w:highlight w:val="black"/>
        </w:rPr>
        <w:t>" as OID,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 xml:space="preserve">$1:"author"::string as AUTHOR , 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$1:"title"::string as TITLE,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$1:"booktitle"::string as BOOKTITLE ,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$1:"year"::string as YEAR,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 xml:space="preserve">$1:"type"::string as TYPE 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from @MY_S3_UNLOAD_STAGE/</w:t>
      </w:r>
      <w:proofErr w:type="spellStart"/>
      <w:r w:rsidRPr="00506883">
        <w:rPr>
          <w:b/>
          <w:bCs/>
          <w:color w:val="FFFFFF" w:themeColor="background1"/>
          <w:highlight w:val="black"/>
        </w:rPr>
        <w:t>dblp.json</w:t>
      </w:r>
      <w:proofErr w:type="spellEnd"/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(</w:t>
      </w:r>
      <w:proofErr w:type="spellStart"/>
      <w:r w:rsidRPr="00506883">
        <w:rPr>
          <w:b/>
          <w:bCs/>
          <w:color w:val="FFFFFF" w:themeColor="background1"/>
          <w:highlight w:val="black"/>
        </w:rPr>
        <w:t>file_format</w:t>
      </w:r>
      <w:proofErr w:type="spellEnd"/>
      <w:r w:rsidRPr="00506883">
        <w:rPr>
          <w:b/>
          <w:bCs/>
          <w:color w:val="FFFFFF" w:themeColor="background1"/>
          <w:highlight w:val="black"/>
        </w:rPr>
        <w:t xml:space="preserve"> =&gt;JSON_FORMAT)</w:t>
      </w:r>
    </w:p>
    <w:p w:rsid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)</w:t>
      </w:r>
    </w:p>
    <w:p w:rsidR="00506883" w:rsidRPr="00506883" w:rsidRDefault="00506883" w:rsidP="00506883">
      <w:pPr>
        <w:ind w:left="720"/>
        <w:rPr>
          <w:b/>
          <w:bCs/>
        </w:rPr>
      </w:pPr>
      <w:r w:rsidRPr="00506883">
        <w:rPr>
          <w:b/>
          <w:bCs/>
        </w:rPr>
        <w:t>Copy from table stage to snowflake table,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copy into BOOK_JSON_DATA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from @%BOOK_JSON_DATA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proofErr w:type="spellStart"/>
      <w:r w:rsidRPr="00506883">
        <w:rPr>
          <w:b/>
          <w:bCs/>
          <w:color w:val="FFFFFF" w:themeColor="background1"/>
          <w:highlight w:val="black"/>
        </w:rPr>
        <w:t>file_format</w:t>
      </w:r>
      <w:proofErr w:type="spellEnd"/>
      <w:r w:rsidRPr="00506883">
        <w:rPr>
          <w:b/>
          <w:bCs/>
          <w:color w:val="FFFFFF" w:themeColor="background1"/>
          <w:highlight w:val="black"/>
        </w:rPr>
        <w:t xml:space="preserve"> =(type='csv')</w:t>
      </w:r>
    </w:p>
    <w:p w:rsidR="008E28BE" w:rsidRDefault="00506883" w:rsidP="0083478C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ON_ERROR='CONTINUE'</w:t>
      </w:r>
    </w:p>
    <w:p w:rsidR="008E28BE" w:rsidRDefault="008E28BE" w:rsidP="00506883">
      <w:pPr>
        <w:ind w:left="720"/>
        <w:rPr>
          <w:b/>
          <w:bCs/>
          <w:color w:val="FFFFFF" w:themeColor="background1"/>
          <w:highlight w:val="black"/>
        </w:rPr>
      </w:pPr>
    </w:p>
    <w:p w:rsidR="0083478C" w:rsidRDefault="0083478C" w:rsidP="00506883">
      <w:pPr>
        <w:ind w:left="720"/>
        <w:rPr>
          <w:b/>
          <w:bCs/>
          <w:color w:val="FFFFFF" w:themeColor="background1"/>
          <w:highlight w:val="black"/>
        </w:rPr>
      </w:pPr>
    </w:p>
    <w:p w:rsidR="0083478C" w:rsidRDefault="0083478C" w:rsidP="00506883">
      <w:pPr>
        <w:ind w:left="720"/>
        <w:rPr>
          <w:b/>
          <w:bCs/>
          <w:color w:val="FFFFFF" w:themeColor="background1"/>
          <w:highlight w:val="black"/>
        </w:rPr>
      </w:pPr>
    </w:p>
    <w:p w:rsidR="0083478C" w:rsidRDefault="0083478C" w:rsidP="00506883">
      <w:pPr>
        <w:ind w:left="720"/>
        <w:rPr>
          <w:b/>
          <w:bCs/>
          <w:color w:val="FFFFFF" w:themeColor="background1"/>
          <w:highlight w:val="black"/>
        </w:rPr>
      </w:pPr>
    </w:p>
    <w:p w:rsidR="0083478C" w:rsidRDefault="0083478C" w:rsidP="00506883">
      <w:pPr>
        <w:ind w:left="720"/>
        <w:rPr>
          <w:b/>
          <w:bCs/>
          <w:color w:val="FFFFFF" w:themeColor="background1"/>
          <w:highlight w:val="black"/>
        </w:rPr>
      </w:pPr>
    </w:p>
    <w:p w:rsidR="00506883" w:rsidRDefault="00506883" w:rsidP="00506883">
      <w:pPr>
        <w:ind w:left="720"/>
        <w:rPr>
          <w:b/>
          <w:bCs/>
        </w:rPr>
      </w:pPr>
      <w:r w:rsidRPr="00506883">
        <w:rPr>
          <w:b/>
          <w:bCs/>
        </w:rPr>
        <w:t>Something wrong with two step copy process. Can you mention it below,</w:t>
      </w:r>
    </w:p>
    <w:p w:rsidR="00506883" w:rsidRPr="00506883" w:rsidRDefault="00506883" w:rsidP="00506883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442609</wp:posOffset>
                </wp:positionH>
                <wp:positionV relativeFrom="paragraph">
                  <wp:posOffset>31750</wp:posOffset>
                </wp:positionV>
                <wp:extent cx="4844374" cy="1556426"/>
                <wp:effectExtent l="0" t="0" r="762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374" cy="1556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6883" w:rsidRDefault="0050688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34.85pt;margin-top:2.5pt;width:381.45pt;height:1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" fillcolor="white [3201]" strokeweight=".5pt">
                <v:textbox>
                  <w:txbxContent>
                    <w:p w:rsidR="00506883" w:rsidRDefault="0050688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506883" w:rsidRDefault="00506883" w:rsidP="0083478C">
      <w:pPr>
        <w:ind w:left="0"/>
        <w:rPr>
          <w:b/>
          <w:bCs/>
          <w:color w:val="FFFFFF" w:themeColor="background1"/>
          <w:highlight w:val="black"/>
        </w:rPr>
      </w:pPr>
    </w:p>
    <w:p w:rsid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</w:p>
    <w:p w:rsid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</w:p>
    <w:p w:rsid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</w:rPr>
        <w:t>Truncate the table and again execute copy command below,</w:t>
      </w:r>
    </w:p>
    <w:p w:rsidR="00506883" w:rsidRPr="00506883" w:rsidRDefault="00506883" w:rsidP="00506883">
      <w:pPr>
        <w:ind w:left="720"/>
        <w:rPr>
          <w:b/>
          <w:bCs/>
        </w:rPr>
      </w:pPr>
    </w:p>
    <w:p w:rsidR="0083478C" w:rsidRDefault="0083478C" w:rsidP="00506883">
      <w:pPr>
        <w:ind w:left="720"/>
        <w:rPr>
          <w:b/>
          <w:bCs/>
          <w:color w:val="FFFFFF" w:themeColor="background1"/>
          <w:highlight w:val="black"/>
        </w:rPr>
      </w:pP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TRUNCATE TABLE BOOK_JSON_DATA;</w:t>
      </w:r>
    </w:p>
    <w:p w:rsidR="00506883" w:rsidRDefault="00506883" w:rsidP="00506883">
      <w:pPr>
        <w:ind w:left="720"/>
        <w:rPr>
          <w:b/>
          <w:bCs/>
        </w:rPr>
      </w:pP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copy into BOOK_JSON_DATA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from @%BOOK_JSON_DATA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proofErr w:type="spellStart"/>
      <w:r w:rsidRPr="00506883">
        <w:rPr>
          <w:b/>
          <w:bCs/>
          <w:color w:val="FFFFFF" w:themeColor="background1"/>
          <w:highlight w:val="black"/>
        </w:rPr>
        <w:t>file_format</w:t>
      </w:r>
      <w:proofErr w:type="spellEnd"/>
      <w:r w:rsidRPr="00506883">
        <w:rPr>
          <w:b/>
          <w:bCs/>
          <w:color w:val="FFFFFF" w:themeColor="background1"/>
          <w:highlight w:val="black"/>
        </w:rPr>
        <w:t xml:space="preserve"> =(type='csv')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ON_ERROR='CONTINUE'</w:t>
      </w:r>
    </w:p>
    <w:p w:rsidR="00506883" w:rsidRDefault="00506883" w:rsidP="00506883">
      <w:pPr>
        <w:ind w:left="720"/>
        <w:rPr>
          <w:b/>
          <w:bCs/>
          <w:color w:val="FFFF00"/>
          <w:highlight w:val="black"/>
        </w:rPr>
      </w:pPr>
      <w:r w:rsidRPr="00506883">
        <w:rPr>
          <w:b/>
          <w:bCs/>
          <w:color w:val="FFFF00"/>
          <w:highlight w:val="black"/>
        </w:rPr>
        <w:t>PURGE = TRUE</w:t>
      </w:r>
    </w:p>
    <w:p w:rsidR="00506883" w:rsidRDefault="00506883" w:rsidP="00506883">
      <w:pPr>
        <w:ind w:left="720"/>
        <w:rPr>
          <w:b/>
          <w:bCs/>
          <w:color w:val="FFFF00"/>
          <w:highlight w:val="black"/>
        </w:rPr>
      </w:pPr>
    </w:p>
    <w:p w:rsidR="00506883" w:rsidRDefault="00506883" w:rsidP="00506883">
      <w:pPr>
        <w:ind w:left="720"/>
        <w:rPr>
          <w:b/>
          <w:bCs/>
        </w:rPr>
      </w:pPr>
      <w:r w:rsidRPr="00506883">
        <w:rPr>
          <w:b/>
          <w:bCs/>
        </w:rPr>
        <w:t>Now collect all rejected records and store it in separate table.</w:t>
      </w:r>
    </w:p>
    <w:p w:rsidR="00506883" w:rsidRDefault="00506883" w:rsidP="00506883">
      <w:pPr>
        <w:ind w:left="720"/>
        <w:rPr>
          <w:b/>
          <w:bCs/>
        </w:rPr>
      </w:pP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 xml:space="preserve">Create or replace </w:t>
      </w:r>
      <w:proofErr w:type="spellStart"/>
      <w:r w:rsidRPr="00506883">
        <w:rPr>
          <w:b/>
          <w:bCs/>
          <w:color w:val="FFFFFF" w:themeColor="background1"/>
          <w:highlight w:val="black"/>
        </w:rPr>
        <w:t>json_reject_records</w:t>
      </w:r>
      <w:proofErr w:type="spellEnd"/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>As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  <w:highlight w:val="black"/>
        </w:rPr>
      </w:pPr>
      <w:r w:rsidRPr="00506883">
        <w:rPr>
          <w:b/>
          <w:bCs/>
          <w:color w:val="FFFFFF" w:themeColor="background1"/>
          <w:highlight w:val="black"/>
        </w:rPr>
        <w:t xml:space="preserve">select * from table(validate(BOOK_JSON_DATA , </w:t>
      </w:r>
      <w:proofErr w:type="spellStart"/>
      <w:r w:rsidRPr="00506883">
        <w:rPr>
          <w:b/>
          <w:bCs/>
          <w:color w:val="FFFFFF" w:themeColor="background1"/>
          <w:highlight w:val="black"/>
        </w:rPr>
        <w:t>job_id</w:t>
      </w:r>
      <w:proofErr w:type="spellEnd"/>
      <w:r w:rsidRPr="00506883">
        <w:rPr>
          <w:b/>
          <w:bCs/>
          <w:color w:val="FFFFFF" w:themeColor="background1"/>
          <w:highlight w:val="black"/>
        </w:rPr>
        <w:t>=&gt;'&lt;</w:t>
      </w:r>
      <w:proofErr w:type="spellStart"/>
      <w:r w:rsidRPr="00506883">
        <w:rPr>
          <w:b/>
          <w:bCs/>
          <w:color w:val="FFFFFF" w:themeColor="background1"/>
          <w:highlight w:val="black"/>
        </w:rPr>
        <w:t>query_id</w:t>
      </w:r>
      <w:proofErr w:type="spellEnd"/>
      <w:r w:rsidRPr="00506883">
        <w:rPr>
          <w:b/>
          <w:bCs/>
          <w:color w:val="FFFFFF" w:themeColor="background1"/>
          <w:highlight w:val="black"/>
        </w:rPr>
        <w:t>&gt;'));</w:t>
      </w:r>
    </w:p>
    <w:p w:rsidR="00506883" w:rsidRPr="00506883" w:rsidRDefault="00506883" w:rsidP="00506883">
      <w:pPr>
        <w:ind w:left="720"/>
        <w:rPr>
          <w:b/>
          <w:bCs/>
          <w:color w:val="FFFFFF" w:themeColor="background1"/>
        </w:rPr>
      </w:pPr>
    </w:p>
    <w:p w:rsidR="00506883" w:rsidRPr="00506883" w:rsidRDefault="00506883" w:rsidP="00506883">
      <w:pPr>
        <w:ind w:left="720"/>
        <w:rPr>
          <w:b/>
          <w:bCs/>
          <w:color w:val="FFFF00"/>
          <w:highlight w:val="black"/>
        </w:rPr>
      </w:pPr>
    </w:p>
    <w:sectPr w:rsidR="00506883" w:rsidRPr="00506883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6063" w:rsidRDefault="00506063">
      <w:pPr>
        <w:spacing w:after="0" w:line="240" w:lineRule="auto"/>
      </w:pPr>
      <w:r>
        <w:separator/>
      </w:r>
    </w:p>
    <w:p w:rsidR="00506063" w:rsidRDefault="00506063"/>
  </w:endnote>
  <w:endnote w:type="continuationSeparator" w:id="0">
    <w:p w:rsidR="00506063" w:rsidRDefault="00506063">
      <w:pPr>
        <w:spacing w:after="0" w:line="240" w:lineRule="auto"/>
      </w:pPr>
      <w:r>
        <w:continuationSeparator/>
      </w:r>
    </w:p>
    <w:p w:rsidR="00506063" w:rsidRDefault="005060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72B6" w:rsidRDefault="008907A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6063" w:rsidRDefault="00506063">
      <w:pPr>
        <w:spacing w:after="0" w:line="240" w:lineRule="auto"/>
      </w:pPr>
      <w:r>
        <w:separator/>
      </w:r>
    </w:p>
    <w:p w:rsidR="00506063" w:rsidRDefault="00506063"/>
  </w:footnote>
  <w:footnote w:type="continuationSeparator" w:id="0">
    <w:p w:rsidR="00506063" w:rsidRDefault="00506063">
      <w:pPr>
        <w:spacing w:after="0" w:line="240" w:lineRule="auto"/>
      </w:pPr>
      <w:r>
        <w:continuationSeparator/>
      </w:r>
    </w:p>
    <w:p w:rsidR="00506063" w:rsidRDefault="005060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2B"/>
    <w:rsid w:val="001D2546"/>
    <w:rsid w:val="00241587"/>
    <w:rsid w:val="003763C5"/>
    <w:rsid w:val="00506063"/>
    <w:rsid w:val="00506883"/>
    <w:rsid w:val="006E1817"/>
    <w:rsid w:val="0083478C"/>
    <w:rsid w:val="008657FF"/>
    <w:rsid w:val="008907AE"/>
    <w:rsid w:val="008E28BE"/>
    <w:rsid w:val="00A52F0A"/>
    <w:rsid w:val="00BE332B"/>
    <w:rsid w:val="00D200DA"/>
    <w:rsid w:val="00D35EC5"/>
    <w:rsid w:val="00DC07CA"/>
    <w:rsid w:val="00E37450"/>
    <w:rsid w:val="00ED5E5A"/>
    <w:rsid w:val="00F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1AFE"/>
  <w15:chartTrackingRefBased/>
  <w15:docId w15:val="{EDA080D8-B3E5-994E-AD14-4591AFBD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tandard">
    <w:name w:val="Standard"/>
    <w:rsid w:val="00506883"/>
    <w:pPr>
      <w:suppressAutoHyphens/>
      <w:autoSpaceDN w:val="0"/>
      <w:spacing w:after="0" w:line="240" w:lineRule="auto"/>
      <w:ind w:left="0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D200DA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84SsnWNUfyoksqjXwl6WodXG2rzn0YN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channappa/Library/Containers/com.microsoft.Word/Data/Library/Application%20Support/Microsoft/Office/16.0/DTS/en-US%7b59083023-9C41-284A-AFC6-216C1B5EDCEF%7d/%7bB3155A4A-760D-C94E-81E5-8330D9CADE61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06BC57D495D9459FB30AB50129B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B9784-B242-6841-9AB5-58F9A18FD3BD}"/>
      </w:docPartPr>
      <w:docPartBody>
        <w:p w:rsidR="00BB1890" w:rsidRDefault="006B3961">
          <w:pPr>
            <w:pStyle w:val="8506BC57D495D9459FB30AB50129BF66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61"/>
    <w:rsid w:val="00610C64"/>
    <w:rsid w:val="006B3961"/>
    <w:rsid w:val="00A91EE1"/>
    <w:rsid w:val="00BB1890"/>
    <w:rsid w:val="00EC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06BC57D495D9459FB30AB50129BF66">
    <w:name w:val="8506BC57D495D9459FB30AB50129BF66"/>
  </w:style>
  <w:style w:type="paragraph" w:customStyle="1" w:styleId="4A5B233281D2EB48840FD03D5F9A22D2">
    <w:name w:val="4A5B233281D2EB48840FD03D5F9A22D2"/>
  </w:style>
  <w:style w:type="paragraph" w:customStyle="1" w:styleId="4C3510A8FF16D344BF61E1E43C6CD947">
    <w:name w:val="4C3510A8FF16D344BF61E1E43C6CD947"/>
  </w:style>
  <w:style w:type="paragraph" w:customStyle="1" w:styleId="5B694F9E917CDA47BC81F67CC2BF2B46">
    <w:name w:val="5B694F9E917CDA47BC81F67CC2BF2B46"/>
  </w:style>
  <w:style w:type="paragraph" w:customStyle="1" w:styleId="8CFBDEE2C6D7354BAF6E66E3E9FAACC5">
    <w:name w:val="8CFBDEE2C6D7354BAF6E66E3E9FAACC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paragraph" w:customStyle="1" w:styleId="DA128F1172FAE647A778CBA2146BD3AD">
    <w:name w:val="DA128F1172FAE647A778CBA2146BD3AD"/>
  </w:style>
  <w:style w:type="paragraph" w:customStyle="1" w:styleId="736AF79D304670489775C09B506B03E4">
    <w:name w:val="736AF79D304670489775C09B506B03E4"/>
  </w:style>
  <w:style w:type="paragraph" w:customStyle="1" w:styleId="C1668886CB76CB4096162BA612248AE1">
    <w:name w:val="C1668886CB76CB4096162BA612248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{B3155A4A-760D-C94E-81E5-8330D9CADE61}tf10002082.dotx</Template>
  <TotalTime>39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Channappa, Pradeep Holalkere</dc:creator>
  <cp:keywords/>
  <dc:description/>
  <cp:lastModifiedBy>Channappa, Pradeep Holalkere</cp:lastModifiedBy>
  <cp:revision>9</cp:revision>
  <dcterms:created xsi:type="dcterms:W3CDTF">2020-10-26T11:26:00Z</dcterms:created>
  <dcterms:modified xsi:type="dcterms:W3CDTF">2020-11-05T08:51:00Z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