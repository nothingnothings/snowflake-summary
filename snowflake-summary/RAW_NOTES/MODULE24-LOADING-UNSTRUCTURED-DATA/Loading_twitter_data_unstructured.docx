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48802302"/>
        <w:placeholder>
          <w:docPart w:val="29D8F5D4564EE34296DD4570CBFBA9A1"/>
        </w:placeholder>
        <w:temporary/>
        <w:showingPlcHdr/>
        <w15:appearance w15:val="hidden"/>
      </w:sdtPr>
      <w:sdtEndPr/>
      <w:sdtContent>
        <w:p w:rsidR="006241B7" w:rsidRDefault="00E94080">
          <w:pPr>
            <w:pStyle w:val="Date"/>
          </w:pPr>
          <w:r>
            <w:t>Date</w:t>
          </w:r>
        </w:p>
      </w:sdtContent>
    </w:sdt>
    <w:p w:rsidR="006241B7" w:rsidRDefault="00D053AF">
      <w:pPr>
        <w:pStyle w:val="Title"/>
      </w:pPr>
      <w:r>
        <w:t>Loading unstructured data</w:t>
      </w:r>
    </w:p>
    <w:p w:rsidR="006241B7" w:rsidRPr="00EB5A5F" w:rsidRDefault="00D053AF">
      <w:pPr>
        <w:pStyle w:val="Heading1"/>
        <w:rPr>
          <w:b/>
          <w:bCs/>
        </w:rPr>
      </w:pPr>
      <w:r w:rsidRPr="00EB5A5F">
        <w:rPr>
          <w:b/>
          <w:bCs/>
        </w:rPr>
        <w:t>Goal</w:t>
      </w:r>
    </w:p>
    <w:p w:rsidR="006241B7" w:rsidRDefault="00D053AF" w:rsidP="00D053AF">
      <w:r>
        <w:t>In this assignment, we will be loading unstructured.</w:t>
      </w:r>
    </w:p>
    <w:p w:rsidR="006241B7" w:rsidRDefault="00EB5A5F" w:rsidP="00D053AF">
      <w:pPr>
        <w:pStyle w:val="Heading3"/>
      </w:pPr>
      <w:r>
        <w:t>You will understand how to parse and load unstructured data to snowflake.</w:t>
      </w:r>
    </w:p>
    <w:p w:rsidR="006241B7" w:rsidRPr="00EB5A5F" w:rsidRDefault="00EB5A5F">
      <w:pPr>
        <w:pStyle w:val="Heading1"/>
        <w:rPr>
          <w:b/>
          <w:bCs/>
        </w:rPr>
      </w:pPr>
      <w:r w:rsidRPr="00EB5A5F">
        <w:rPr>
          <w:b/>
          <w:bCs/>
        </w:rPr>
        <w:t>Preparation</w:t>
      </w:r>
    </w:p>
    <w:p w:rsidR="006241B7" w:rsidRDefault="00EB5A5F" w:rsidP="00EB5A5F">
      <w:r>
        <w:t>Let’s assume a business scenario, where you got twitter data in aws s3.</w:t>
      </w:r>
    </w:p>
    <w:p w:rsidR="00EB5A5F" w:rsidRDefault="00EB5A5F" w:rsidP="00EB5A5F">
      <w:r>
        <w:t xml:space="preserve">Your job is to load this data to snowflake database. </w:t>
      </w:r>
    </w:p>
    <w:p w:rsidR="00EB5A5F" w:rsidRDefault="00EB5A5F" w:rsidP="00EB5A5F">
      <w:r>
        <w:t>Data can be found in below location,</w:t>
      </w:r>
    </w:p>
    <w:p w:rsidR="000E7138" w:rsidRDefault="0057606A" w:rsidP="00EB5A5F">
      <w:hyperlink r:id="rId7" w:history="1">
        <w:r w:rsidRPr="00C75900">
          <w:rPr>
            <w:rStyle w:val="Hyperlink"/>
          </w:rPr>
          <w:t>https://drive.google.com/file/d/12dWBwgWLReXncB5omUYi7jF_5ekDm_Yb/view?usp=sharing</w:t>
        </w:r>
      </w:hyperlink>
    </w:p>
    <w:p w:rsidR="0057606A" w:rsidRDefault="0057606A" w:rsidP="00EB5A5F">
      <w:bookmarkStart w:id="0" w:name="_GoBack"/>
      <w:bookmarkEnd w:id="0"/>
    </w:p>
    <w:p w:rsidR="00EB5A5F" w:rsidRDefault="00EB5A5F" w:rsidP="00EB5A5F">
      <w:r>
        <w:t>Your job is to,</w:t>
      </w:r>
    </w:p>
    <w:p w:rsidR="00EB5A5F" w:rsidRDefault="00EB5A5F" w:rsidP="00EB5A5F">
      <w:pPr>
        <w:pStyle w:val="Heading4"/>
      </w:pPr>
      <w:r>
        <w:t>Copy this data to aws s3.</w:t>
      </w:r>
    </w:p>
    <w:p w:rsidR="00EB5A5F" w:rsidRDefault="00EB5A5F" w:rsidP="00EB5A5F">
      <w:pPr>
        <w:pStyle w:val="Heading4"/>
      </w:pPr>
      <w:r>
        <w:t xml:space="preserve">From s3 copy this data to snowflake table. </w:t>
      </w:r>
    </w:p>
    <w:p w:rsidR="00EB5A5F" w:rsidRDefault="00EB5A5F" w:rsidP="00EB5A5F">
      <w:pPr>
        <w:pStyle w:val="Heading4"/>
        <w:numPr>
          <w:ilvl w:val="0"/>
          <w:numId w:val="0"/>
        </w:numPr>
      </w:pPr>
    </w:p>
    <w:p w:rsidR="00EB5A5F" w:rsidRDefault="00EB5A5F" w:rsidP="00EB5A5F">
      <w:pPr>
        <w:pStyle w:val="Heading4"/>
        <w:numPr>
          <w:ilvl w:val="0"/>
          <w:numId w:val="0"/>
        </w:numPr>
      </w:pPr>
    </w:p>
    <w:p w:rsidR="00EB5A5F" w:rsidRDefault="00EB5A5F" w:rsidP="00EB5A5F">
      <w:pPr>
        <w:pStyle w:val="Heading4"/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t xml:space="preserve">      Structure of the table is as below,</w:t>
      </w:r>
    </w:p>
    <w:p w:rsidR="00EB5A5F" w:rsidRDefault="00EB5A5F" w:rsidP="00EB5A5F">
      <w:pPr>
        <w:pStyle w:val="Heading4"/>
        <w:numPr>
          <w:ilvl w:val="0"/>
          <w:numId w:val="0"/>
        </w:numPr>
        <w:rPr>
          <w:i w:val="0"/>
          <w:iCs w:val="0"/>
        </w:rPr>
      </w:pPr>
    </w:p>
    <w:p w:rsidR="00EB5A5F" w:rsidRPr="00EB5A5F" w:rsidRDefault="00EB5A5F" w:rsidP="00EB5A5F">
      <w:pPr>
        <w:rPr>
          <w:color w:val="FFFFFF" w:themeColor="background1"/>
          <w:highlight w:val="black"/>
        </w:rPr>
      </w:pPr>
      <w:r w:rsidRPr="00EB5A5F">
        <w:rPr>
          <w:color w:val="FFFFFF" w:themeColor="background1"/>
          <w:highlight w:val="black"/>
        </w:rPr>
        <w:t>CREATE OR REPLACE TRANSIENT TABLE TWITTER_PARSED</w:t>
      </w:r>
    </w:p>
    <w:p w:rsidR="00EB5A5F" w:rsidRPr="00EB5A5F" w:rsidRDefault="00EB5A5F" w:rsidP="00EB5A5F">
      <w:pPr>
        <w:rPr>
          <w:color w:val="FFFFFF" w:themeColor="background1"/>
          <w:highlight w:val="black"/>
        </w:rPr>
      </w:pPr>
      <w:r w:rsidRPr="00EB5A5F">
        <w:rPr>
          <w:color w:val="FFFFFF" w:themeColor="background1"/>
          <w:highlight w:val="black"/>
        </w:rPr>
        <w:t>(</w:t>
      </w:r>
    </w:p>
    <w:p w:rsidR="00EB5A5F" w:rsidRPr="00EB5A5F" w:rsidRDefault="00EB5A5F" w:rsidP="00EB5A5F">
      <w:pPr>
        <w:rPr>
          <w:color w:val="FFFFFF" w:themeColor="background1"/>
          <w:highlight w:val="black"/>
        </w:rPr>
      </w:pPr>
      <w:r w:rsidRPr="00EB5A5F">
        <w:rPr>
          <w:color w:val="FFFFFF" w:themeColor="background1"/>
          <w:highlight w:val="black"/>
        </w:rPr>
        <w:t>OID</w:t>
      </w:r>
      <w:r w:rsidRPr="00EB5A5F">
        <w:rPr>
          <w:color w:val="FFFFFF" w:themeColor="background1"/>
          <w:highlight w:val="black"/>
        </w:rPr>
        <w:tab/>
        <w:t>VARCHAR(16777216)</w:t>
      </w:r>
      <w:r w:rsidRPr="00EB5A5F">
        <w:rPr>
          <w:color w:val="FFFFFF" w:themeColor="background1"/>
          <w:highlight w:val="black"/>
        </w:rPr>
        <w:tab/>
        <w:t>,</w:t>
      </w:r>
    </w:p>
    <w:p w:rsidR="00EB5A5F" w:rsidRPr="00EB5A5F" w:rsidRDefault="00EB5A5F" w:rsidP="00EB5A5F">
      <w:pPr>
        <w:rPr>
          <w:color w:val="FFFFFF" w:themeColor="background1"/>
          <w:highlight w:val="black"/>
        </w:rPr>
      </w:pPr>
      <w:r w:rsidRPr="00EB5A5F">
        <w:rPr>
          <w:color w:val="FFFFFF" w:themeColor="background1"/>
          <w:highlight w:val="black"/>
        </w:rPr>
        <w:t>TEXT</w:t>
      </w:r>
      <w:r w:rsidRPr="00EB5A5F">
        <w:rPr>
          <w:color w:val="FFFFFF" w:themeColor="background1"/>
          <w:highlight w:val="black"/>
        </w:rPr>
        <w:tab/>
        <w:t>VARCHAR(16777216)</w:t>
      </w:r>
      <w:r w:rsidRPr="00EB5A5F">
        <w:rPr>
          <w:color w:val="FFFFFF" w:themeColor="background1"/>
          <w:highlight w:val="black"/>
        </w:rPr>
        <w:tab/>
        <w:t>,</w:t>
      </w:r>
    </w:p>
    <w:p w:rsidR="00EB5A5F" w:rsidRPr="00EB5A5F" w:rsidRDefault="00EB5A5F" w:rsidP="00EB5A5F">
      <w:pPr>
        <w:rPr>
          <w:color w:val="FFFFFF" w:themeColor="background1"/>
          <w:highlight w:val="black"/>
        </w:rPr>
      </w:pPr>
      <w:r w:rsidRPr="00EB5A5F">
        <w:rPr>
          <w:color w:val="FFFFFF" w:themeColor="background1"/>
          <w:highlight w:val="black"/>
        </w:rPr>
        <w:t>USER_NAME</w:t>
      </w:r>
      <w:r w:rsidRPr="00EB5A5F">
        <w:rPr>
          <w:color w:val="FFFFFF" w:themeColor="background1"/>
          <w:highlight w:val="black"/>
        </w:rPr>
        <w:tab/>
        <w:t>VARCHAR(16777216)</w:t>
      </w:r>
      <w:r w:rsidRPr="00EB5A5F">
        <w:rPr>
          <w:color w:val="FFFFFF" w:themeColor="background1"/>
          <w:highlight w:val="black"/>
        </w:rPr>
        <w:tab/>
        <w:t>,</w:t>
      </w:r>
    </w:p>
    <w:p w:rsidR="00EB5A5F" w:rsidRPr="00EB5A5F" w:rsidRDefault="00EB5A5F" w:rsidP="00EB5A5F">
      <w:pPr>
        <w:rPr>
          <w:color w:val="FFFFFF" w:themeColor="background1"/>
          <w:highlight w:val="black"/>
        </w:rPr>
      </w:pPr>
      <w:r w:rsidRPr="00EB5A5F">
        <w:rPr>
          <w:color w:val="FFFFFF" w:themeColor="background1"/>
          <w:highlight w:val="black"/>
        </w:rPr>
        <w:t>FOLLOWERS_COUNT</w:t>
      </w:r>
      <w:r w:rsidRPr="00EB5A5F">
        <w:rPr>
          <w:color w:val="FFFFFF" w:themeColor="background1"/>
          <w:highlight w:val="black"/>
        </w:rPr>
        <w:tab/>
        <w:t>NUMBER(38,0)</w:t>
      </w:r>
      <w:r w:rsidRPr="00EB5A5F">
        <w:rPr>
          <w:color w:val="FFFFFF" w:themeColor="background1"/>
          <w:highlight w:val="black"/>
        </w:rPr>
        <w:tab/>
        <w:t>,</w:t>
      </w:r>
    </w:p>
    <w:p w:rsidR="00EB5A5F" w:rsidRPr="00EB5A5F" w:rsidRDefault="00EB5A5F" w:rsidP="00EB5A5F">
      <w:pPr>
        <w:rPr>
          <w:color w:val="FFFFFF" w:themeColor="background1"/>
          <w:highlight w:val="black"/>
        </w:rPr>
      </w:pPr>
      <w:r w:rsidRPr="00EB5A5F">
        <w:rPr>
          <w:color w:val="FFFFFF" w:themeColor="background1"/>
          <w:highlight w:val="black"/>
        </w:rPr>
        <w:t>FRIENDS_COUNT</w:t>
      </w:r>
      <w:r w:rsidRPr="00EB5A5F">
        <w:rPr>
          <w:color w:val="FFFFFF" w:themeColor="background1"/>
          <w:highlight w:val="black"/>
        </w:rPr>
        <w:tab/>
        <w:t>NUMBER(38,0)</w:t>
      </w:r>
      <w:r w:rsidRPr="00EB5A5F">
        <w:rPr>
          <w:color w:val="FFFFFF" w:themeColor="background1"/>
          <w:highlight w:val="black"/>
        </w:rPr>
        <w:tab/>
        <w:t>,</w:t>
      </w:r>
    </w:p>
    <w:p w:rsidR="00EB5A5F" w:rsidRPr="00EB5A5F" w:rsidRDefault="00EB5A5F" w:rsidP="00EB5A5F">
      <w:pPr>
        <w:rPr>
          <w:color w:val="FFFFFF" w:themeColor="background1"/>
          <w:highlight w:val="black"/>
        </w:rPr>
      </w:pPr>
      <w:r w:rsidRPr="00EB5A5F">
        <w:rPr>
          <w:color w:val="FFFFFF" w:themeColor="background1"/>
          <w:highlight w:val="black"/>
        </w:rPr>
        <w:t>LOCATION</w:t>
      </w:r>
      <w:r w:rsidRPr="00EB5A5F">
        <w:rPr>
          <w:color w:val="FFFFFF" w:themeColor="background1"/>
          <w:highlight w:val="black"/>
        </w:rPr>
        <w:tab/>
        <w:t>VARCHAR(16777216)</w:t>
      </w:r>
      <w:r w:rsidRPr="00EB5A5F">
        <w:rPr>
          <w:color w:val="FFFFFF" w:themeColor="background1"/>
          <w:highlight w:val="black"/>
        </w:rPr>
        <w:tab/>
        <w:t>,</w:t>
      </w:r>
    </w:p>
    <w:p w:rsidR="00EB5A5F" w:rsidRPr="00EB5A5F" w:rsidRDefault="00EB5A5F" w:rsidP="00EB5A5F">
      <w:pPr>
        <w:rPr>
          <w:color w:val="FFFFFF" w:themeColor="background1"/>
          <w:highlight w:val="black"/>
        </w:rPr>
      </w:pPr>
      <w:r w:rsidRPr="00EB5A5F">
        <w:rPr>
          <w:color w:val="FFFFFF" w:themeColor="background1"/>
          <w:highlight w:val="black"/>
        </w:rPr>
        <w:t>DESCRIPTION</w:t>
      </w:r>
      <w:r w:rsidRPr="00EB5A5F">
        <w:rPr>
          <w:color w:val="FFFFFF" w:themeColor="background1"/>
          <w:highlight w:val="black"/>
        </w:rPr>
        <w:tab/>
        <w:t>VARCHAR(16777216)</w:t>
      </w:r>
      <w:r w:rsidRPr="00EB5A5F">
        <w:rPr>
          <w:color w:val="FFFFFF" w:themeColor="background1"/>
          <w:highlight w:val="black"/>
        </w:rPr>
        <w:tab/>
      </w:r>
    </w:p>
    <w:p w:rsidR="00EB5A5F" w:rsidRDefault="00EB5A5F" w:rsidP="00EB5A5F">
      <w:pPr>
        <w:rPr>
          <w:color w:val="FFFFFF" w:themeColor="background1"/>
        </w:rPr>
      </w:pPr>
      <w:r w:rsidRPr="00EB5A5F">
        <w:rPr>
          <w:color w:val="FFFFFF" w:themeColor="background1"/>
          <w:highlight w:val="black"/>
        </w:rPr>
        <w:lastRenderedPageBreak/>
        <w:t>)</w:t>
      </w:r>
    </w:p>
    <w:p w:rsidR="00EB5A5F" w:rsidRDefault="00EB5A5F" w:rsidP="00EB5A5F">
      <w:pPr>
        <w:rPr>
          <w:color w:val="FFFFFF" w:themeColor="background1"/>
        </w:rPr>
      </w:pPr>
    </w:p>
    <w:p w:rsidR="00DE33E1" w:rsidRDefault="00DE33E1" w:rsidP="00EB5A5F">
      <w:pPr>
        <w:rPr>
          <w:color w:val="FFFFFF" w:themeColor="background1"/>
        </w:rPr>
      </w:pPr>
    </w:p>
    <w:p w:rsidR="00DE33E1" w:rsidRPr="00DE33E1" w:rsidRDefault="00DE33E1" w:rsidP="00EB5A5F">
      <w:pPr>
        <w:rPr>
          <w:rFonts w:asciiTheme="majorHAnsi" w:eastAsiaTheme="majorEastAsia" w:hAnsiTheme="majorHAnsi" w:cstheme="majorBidi"/>
          <w:b/>
          <w:bCs/>
          <w:spacing w:val="6"/>
        </w:rPr>
      </w:pPr>
      <w:r w:rsidRPr="00DE33E1">
        <w:rPr>
          <w:rFonts w:asciiTheme="majorHAnsi" w:eastAsiaTheme="majorEastAsia" w:hAnsiTheme="majorHAnsi" w:cstheme="majorBidi"/>
          <w:b/>
          <w:bCs/>
          <w:spacing w:val="6"/>
        </w:rPr>
        <w:t>Sample data,</w:t>
      </w:r>
    </w:p>
    <w:p w:rsidR="00DE33E1" w:rsidRDefault="00DE33E1" w:rsidP="00EB5A5F">
      <w:pPr>
        <w:rPr>
          <w:rFonts w:asciiTheme="majorHAnsi" w:eastAsiaTheme="majorEastAsia" w:hAnsiTheme="majorHAnsi" w:cstheme="majorBidi"/>
          <w:spacing w:val="6"/>
        </w:rPr>
      </w:pPr>
      <w:r>
        <w:rPr>
          <w:rFonts w:asciiTheme="majorHAnsi" w:eastAsiaTheme="majorEastAsia" w:hAnsiTheme="majorHAnsi" w:cstheme="majorBidi"/>
          <w:noProof/>
          <w:spacing w:val="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248055</wp:posOffset>
                </wp:positionH>
                <wp:positionV relativeFrom="paragraph">
                  <wp:posOffset>28507</wp:posOffset>
                </wp:positionV>
                <wp:extent cx="5447030" cy="2811294"/>
                <wp:effectExtent l="0" t="0" r="1397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7030" cy="2811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33E1" w:rsidRPr="00DE33E1" w:rsidRDefault="00DE33E1" w:rsidP="00DE33E1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DE33E1">
                              <w:rPr>
                                <w:b/>
                                <w:bCs/>
                              </w:rPr>
                              <w:t>create or replace table twitter (v variant )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>insert into twitter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select 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>parse_json('{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"_id":{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"$oid":"59435062a7986c085b072088"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},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"text":"@shaqdarcy hahaha.. soya talaga bro.. :)",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"in_reply_to_user_id_str":"238156878",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"id_str":"133582462910611456",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"contributors":null,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"in_reply_to_user_id":238156878,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"created_at":"Mon Nov 07 16:31:55 +0000 2011",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"in_reply_to_status_id":{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"$numberLong":"133582357465792513"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},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"entities":{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"hashtags":[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   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],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"user_mentions":[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   {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      "screen_name":"shaqdarcy",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      "indices":[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         0,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         10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      ],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      "id_str":"238156878",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      "name":"Darcy Nicolas",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      "id":238156878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   }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],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"urls":[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   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]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},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"geo":null,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"source":"web",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"place":null,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"favorited":false,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"truncated":false,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"coordinates":null,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"retweet_count":0,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"in_reply_to_screen_name":"shaqdarcy",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"user":{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"profile_use_background_image":true,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"favourites_count":13,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"screen_name":"JaybeatBolido",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"id_str":"255006912",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"default_profile_image":false,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"geo_enabled":false,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"profile_text_color":"333333",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"statuses_count":467,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"profile_background_image_url":"http://a0.twimg.com/images/themes/theme1/bg.png",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"created_at":"Sun Feb 20 13:31:09 +0000 2011",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"friends_count":92,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"profile_link_color":"0084B4",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"description":"I want to be a JEDI.",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"follow_request_sent":null,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"lang":"en",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"profile_image_url_https":"https://si0.twimg.com/profile_images/1614465172/jp_normal.jpg",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"profile_background_color":"C0DEED",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"url":null,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"contributors_enabled":false,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"profile_background_tile":false,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"following":null,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"profile_sidebar_fill_color":"DDEEF6",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"protected":false,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"show_all_inline_media":false,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"listed_count":1,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"location":"Phillipines-Manila",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"name":"Japhette Pulido",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"is_translator":false,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"default_profile":true,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"notifications":null,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"profile_sidebar_border_color":"C0DEED",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"id":255006912,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"verified":false,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"profile_background_image_url_https":"https://si0.twimg.com/images/themes/theme1/bg.png",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"time_zone":null,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"utc_offset":null,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"followers_count":42,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"profile_image_url":"http://a1.twimg.com/profile_images/1614465172/jp_normal.jpg"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},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"retweeted":false,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"id":{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   "$numberLong":"133582462910611456"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},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 xml:space="preserve">   "in_reply_to_status_id_str":"133582357465792513"</w:t>
                            </w:r>
                          </w:p>
                          <w:p w:rsidR="00DE33E1" w:rsidRDefault="00DE33E1" w:rsidP="00DE33E1">
                            <w:pPr>
                              <w:ind w:left="0"/>
                            </w:pPr>
                            <w:r>
                              <w:t>} 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9.55pt;margin-top:2.25pt;width:428.9pt;height:22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" fillcolor="white [3201]" strokeweight=".5pt">
                <v:textbox>
                  <w:txbxContent>
                    <w:p w:rsidR="00DE33E1" w:rsidRPr="00DE33E1" w:rsidRDefault="00DE33E1" w:rsidP="00DE33E1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DE33E1">
                        <w:rPr>
                          <w:b/>
                          <w:bCs/>
                        </w:rPr>
                        <w:t>crea</w:t>
                      </w:r>
                      <w:bookmarkStart w:id="1" w:name="_GoBack"/>
                      <w:r w:rsidRPr="00DE33E1">
                        <w:rPr>
                          <w:b/>
                          <w:bCs/>
                        </w:rPr>
                        <w:t>te or replace table twitter (v variant )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>insert into twitter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select 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proofErr w:type="spellStart"/>
                      <w:r>
                        <w:t>parse_json</w:t>
                      </w:r>
                      <w:proofErr w:type="spellEnd"/>
                      <w:r>
                        <w:t>('{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"_id":{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"$oid":"59435062a7986c085b072088"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},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"text":"@</w:t>
                      </w:r>
                      <w:proofErr w:type="spellStart"/>
                      <w:r>
                        <w:t>shaqdarcy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hahaha</w:t>
                      </w:r>
                      <w:proofErr w:type="spellEnd"/>
                      <w:r>
                        <w:t xml:space="preserve">.. soya </w:t>
                      </w:r>
                      <w:proofErr w:type="spellStart"/>
                      <w:r>
                        <w:t>talaga</w:t>
                      </w:r>
                      <w:proofErr w:type="spellEnd"/>
                      <w:r>
                        <w:t xml:space="preserve"> bro.. :)",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"in_reply_to_user_id_str":"238156878",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"id_str":"133582462910611456",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"</w:t>
                      </w:r>
                      <w:proofErr w:type="spellStart"/>
                      <w:r>
                        <w:t>contributors":null</w:t>
                      </w:r>
                      <w:proofErr w:type="spellEnd"/>
                      <w:r>
                        <w:t>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"in_reply_to_user_id":238156878,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"</w:t>
                      </w:r>
                      <w:proofErr w:type="spellStart"/>
                      <w:r>
                        <w:t>created_at":"Mon</w:t>
                      </w:r>
                      <w:proofErr w:type="spellEnd"/>
                      <w:r>
                        <w:t xml:space="preserve"> Nov 07 16:31:55 +0000 2011",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"</w:t>
                      </w:r>
                      <w:proofErr w:type="spellStart"/>
                      <w:r>
                        <w:t>in_reply_to_status_id</w:t>
                      </w:r>
                      <w:proofErr w:type="spellEnd"/>
                      <w:r>
                        <w:t>":{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"$numberLong":"133582357465792513"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},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"entities":{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"hashtags":[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   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],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</w:t>
                      </w:r>
                      <w:proofErr w:type="spellStart"/>
                      <w:r>
                        <w:t>user_mentions</w:t>
                      </w:r>
                      <w:proofErr w:type="spellEnd"/>
                      <w:r>
                        <w:t>":[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   {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      "screen_name":"</w:t>
                      </w:r>
                      <w:proofErr w:type="spellStart"/>
                      <w:r>
                        <w:t>shaqdarcy</w:t>
                      </w:r>
                      <w:proofErr w:type="spellEnd"/>
                      <w:r>
                        <w:t>",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      "indices":[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         0,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         10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      ],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      "id_str":"238156878",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      "</w:t>
                      </w:r>
                      <w:proofErr w:type="spellStart"/>
                      <w:r>
                        <w:t>name":"Darcy</w:t>
                      </w:r>
                      <w:proofErr w:type="spellEnd"/>
                      <w:r>
                        <w:t xml:space="preserve"> Nicolas",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      "id":238156878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   }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],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</w:t>
                      </w:r>
                      <w:proofErr w:type="spellStart"/>
                      <w:r>
                        <w:t>urls</w:t>
                      </w:r>
                      <w:proofErr w:type="spellEnd"/>
                      <w:r>
                        <w:t>":[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   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]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},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"</w:t>
                      </w:r>
                      <w:proofErr w:type="spellStart"/>
                      <w:r>
                        <w:t>geo":null</w:t>
                      </w:r>
                      <w:proofErr w:type="spellEnd"/>
                      <w:r>
                        <w:t>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"</w:t>
                      </w:r>
                      <w:proofErr w:type="spellStart"/>
                      <w:r>
                        <w:t>source":"web</w:t>
                      </w:r>
                      <w:proofErr w:type="spellEnd"/>
                      <w:r>
                        <w:t>",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"</w:t>
                      </w:r>
                      <w:proofErr w:type="spellStart"/>
                      <w:r>
                        <w:t>place":null</w:t>
                      </w:r>
                      <w:proofErr w:type="spellEnd"/>
                      <w:r>
                        <w:t>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"</w:t>
                      </w:r>
                      <w:proofErr w:type="spellStart"/>
                      <w:r>
                        <w:t>favorited":false</w:t>
                      </w:r>
                      <w:proofErr w:type="spellEnd"/>
                      <w:r>
                        <w:t>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"</w:t>
                      </w:r>
                      <w:proofErr w:type="spellStart"/>
                      <w:r>
                        <w:t>truncated":false</w:t>
                      </w:r>
                      <w:proofErr w:type="spellEnd"/>
                      <w:r>
                        <w:t>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"</w:t>
                      </w:r>
                      <w:proofErr w:type="spellStart"/>
                      <w:r>
                        <w:t>coordinates":null</w:t>
                      </w:r>
                      <w:proofErr w:type="spellEnd"/>
                      <w:r>
                        <w:t>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"retweet_count":0,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"in_reply_to_screen_name":"</w:t>
                      </w:r>
                      <w:proofErr w:type="spellStart"/>
                      <w:r>
                        <w:t>shaqdarcy</w:t>
                      </w:r>
                      <w:proofErr w:type="spellEnd"/>
                      <w:r>
                        <w:t>",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"user":{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</w:t>
                      </w:r>
                      <w:proofErr w:type="spellStart"/>
                      <w:r>
                        <w:t>profile_use_background_image":true</w:t>
                      </w:r>
                      <w:proofErr w:type="spellEnd"/>
                      <w:r>
                        <w:t>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"favourites_count":13,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"screen_name":"</w:t>
                      </w:r>
                      <w:proofErr w:type="spellStart"/>
                      <w:r>
                        <w:t>JaybeatBolido</w:t>
                      </w:r>
                      <w:proofErr w:type="spellEnd"/>
                      <w:r>
                        <w:t>",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"id_str":"255006912",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</w:t>
                      </w:r>
                      <w:proofErr w:type="spellStart"/>
                      <w:r>
                        <w:t>default_profile_image":false</w:t>
                      </w:r>
                      <w:proofErr w:type="spellEnd"/>
                      <w:r>
                        <w:t>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</w:t>
                      </w:r>
                      <w:proofErr w:type="spellStart"/>
                      <w:r>
                        <w:t>geo_enabled":false</w:t>
                      </w:r>
                      <w:proofErr w:type="spellEnd"/>
                      <w:r>
                        <w:t>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"profile_text_color":"333333",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"statuses_count":467,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"profile_background_image_url":"http://a0.twimg.com/images/themes/theme1/bg.png",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</w:t>
                      </w:r>
                      <w:proofErr w:type="spellStart"/>
                      <w:r>
                        <w:t>created_at":"Sun</w:t>
                      </w:r>
                      <w:proofErr w:type="spellEnd"/>
                      <w:r>
                        <w:t xml:space="preserve"> Feb 20 13:31:09 +0000 2011",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"friends_count":92,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"profile_link_color":"0084B4",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</w:t>
                      </w:r>
                      <w:proofErr w:type="spellStart"/>
                      <w:r>
                        <w:t>description":"I</w:t>
                      </w:r>
                      <w:proofErr w:type="spellEnd"/>
                      <w:r>
                        <w:t xml:space="preserve"> want to be a JEDI.",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</w:t>
                      </w:r>
                      <w:proofErr w:type="spellStart"/>
                      <w:r>
                        <w:t>follow_request_sent":null</w:t>
                      </w:r>
                      <w:proofErr w:type="spellEnd"/>
                      <w:r>
                        <w:t>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</w:t>
                      </w:r>
                      <w:proofErr w:type="spellStart"/>
                      <w:r>
                        <w:t>lang</w:t>
                      </w:r>
                      <w:proofErr w:type="spellEnd"/>
                      <w:r>
                        <w:t>":"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>",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"profile_image_url_https":"https://si0.twimg.com/profile_images/1614465172/jp_normal.jpg",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"profile_background_color":"C0DEED",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>":null,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</w:t>
                      </w:r>
                      <w:proofErr w:type="spellStart"/>
                      <w:r>
                        <w:t>contributors_enabled":false</w:t>
                      </w:r>
                      <w:proofErr w:type="spellEnd"/>
                      <w:r>
                        <w:t>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</w:t>
                      </w:r>
                      <w:proofErr w:type="spellStart"/>
                      <w:r>
                        <w:t>profile_background_tile":false</w:t>
                      </w:r>
                      <w:proofErr w:type="spellEnd"/>
                      <w:r>
                        <w:t>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</w:t>
                      </w:r>
                      <w:proofErr w:type="spellStart"/>
                      <w:r>
                        <w:t>following":null</w:t>
                      </w:r>
                      <w:proofErr w:type="spellEnd"/>
                      <w:r>
                        <w:t>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"profile_sidebar_fill_color":"DDEEF6",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</w:t>
                      </w:r>
                      <w:proofErr w:type="spellStart"/>
                      <w:r>
                        <w:t>protected":false</w:t>
                      </w:r>
                      <w:proofErr w:type="spellEnd"/>
                      <w:r>
                        <w:t>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</w:t>
                      </w:r>
                      <w:proofErr w:type="spellStart"/>
                      <w:r>
                        <w:t>show_all_inline_media":false</w:t>
                      </w:r>
                      <w:proofErr w:type="spellEnd"/>
                      <w:r>
                        <w:t>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"listed_count":1,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"location":"</w:t>
                      </w:r>
                      <w:proofErr w:type="spellStart"/>
                      <w:r>
                        <w:t>Phillipines</w:t>
                      </w:r>
                      <w:proofErr w:type="spellEnd"/>
                      <w:r>
                        <w:t>-Manila",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"name":"</w:t>
                      </w:r>
                      <w:proofErr w:type="spellStart"/>
                      <w:r>
                        <w:t>Japhette</w:t>
                      </w:r>
                      <w:proofErr w:type="spellEnd"/>
                      <w:r>
                        <w:t xml:space="preserve"> Pulido",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</w:t>
                      </w:r>
                      <w:proofErr w:type="spellStart"/>
                      <w:r>
                        <w:t>is_translator":false</w:t>
                      </w:r>
                      <w:proofErr w:type="spellEnd"/>
                      <w:r>
                        <w:t>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</w:t>
                      </w:r>
                      <w:proofErr w:type="spellStart"/>
                      <w:r>
                        <w:t>default_profile":true</w:t>
                      </w:r>
                      <w:proofErr w:type="spellEnd"/>
                      <w:r>
                        <w:t>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</w:t>
                      </w:r>
                      <w:proofErr w:type="spellStart"/>
                      <w:r>
                        <w:t>notifications":null</w:t>
                      </w:r>
                      <w:proofErr w:type="spellEnd"/>
                      <w:r>
                        <w:t>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"profile_sidebar_border_color":"C0DEED",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"id":255006912,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</w:t>
                      </w:r>
                      <w:proofErr w:type="spellStart"/>
                      <w:r>
                        <w:t>verified":false</w:t>
                      </w:r>
                      <w:proofErr w:type="spellEnd"/>
                      <w:r>
                        <w:t>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"profile_background_image_url_https":"https://si0.twimg.com/images/themes/theme1/bg.png",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</w:t>
                      </w:r>
                      <w:proofErr w:type="spellStart"/>
                      <w:r>
                        <w:t>time_zone":null</w:t>
                      </w:r>
                      <w:proofErr w:type="spellEnd"/>
                      <w:r>
                        <w:t>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</w:t>
                      </w:r>
                      <w:proofErr w:type="spellStart"/>
                      <w:r>
                        <w:t>utc_offset":null</w:t>
                      </w:r>
                      <w:proofErr w:type="spellEnd"/>
                      <w:r>
                        <w:t>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"followers_count":42,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"profile_image_url":"http://a1.twimg.com/profile_images/1614465172/jp_normal.jpg"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},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"</w:t>
                      </w:r>
                      <w:proofErr w:type="spellStart"/>
                      <w:r>
                        <w:t>retweeted":false</w:t>
                      </w:r>
                      <w:proofErr w:type="spellEnd"/>
                      <w:r>
                        <w:t>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"id":{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   "$numberLong":"133582462910611456"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},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 xml:space="preserve">   "in_reply_to_status_id_str":"133582357465792513"</w:t>
                      </w:r>
                    </w:p>
                    <w:p w:rsidR="00DE33E1" w:rsidRDefault="00DE33E1" w:rsidP="00DE33E1">
                      <w:pPr>
                        <w:ind w:left="0"/>
                      </w:pPr>
                      <w:r>
                        <w:t>} ')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DE33E1" w:rsidRDefault="00DE33E1" w:rsidP="00EB5A5F">
      <w:pPr>
        <w:rPr>
          <w:rFonts w:asciiTheme="majorHAnsi" w:eastAsiaTheme="majorEastAsia" w:hAnsiTheme="majorHAnsi" w:cstheme="majorBidi"/>
          <w:spacing w:val="6"/>
        </w:rPr>
      </w:pPr>
    </w:p>
    <w:p w:rsidR="00DE33E1" w:rsidRDefault="00DE33E1" w:rsidP="00EB5A5F">
      <w:pPr>
        <w:rPr>
          <w:rFonts w:asciiTheme="majorHAnsi" w:eastAsiaTheme="majorEastAsia" w:hAnsiTheme="majorHAnsi" w:cstheme="majorBidi"/>
          <w:spacing w:val="6"/>
        </w:rPr>
      </w:pPr>
    </w:p>
    <w:p w:rsidR="00DE33E1" w:rsidRDefault="00DE33E1" w:rsidP="00EB5A5F">
      <w:pPr>
        <w:rPr>
          <w:rFonts w:asciiTheme="majorHAnsi" w:eastAsiaTheme="majorEastAsia" w:hAnsiTheme="majorHAnsi" w:cstheme="majorBidi"/>
          <w:spacing w:val="6"/>
        </w:rPr>
      </w:pPr>
    </w:p>
    <w:p w:rsidR="00DE33E1" w:rsidRDefault="00DE33E1" w:rsidP="00EB5A5F">
      <w:pPr>
        <w:rPr>
          <w:rFonts w:asciiTheme="majorHAnsi" w:eastAsiaTheme="majorEastAsia" w:hAnsiTheme="majorHAnsi" w:cstheme="majorBidi"/>
          <w:spacing w:val="6"/>
        </w:rPr>
      </w:pPr>
    </w:p>
    <w:p w:rsidR="00DE33E1" w:rsidRDefault="00DE33E1" w:rsidP="00EB5A5F">
      <w:pPr>
        <w:rPr>
          <w:rFonts w:asciiTheme="majorHAnsi" w:eastAsiaTheme="majorEastAsia" w:hAnsiTheme="majorHAnsi" w:cstheme="majorBidi"/>
          <w:spacing w:val="6"/>
        </w:rPr>
      </w:pPr>
    </w:p>
    <w:p w:rsidR="00DE33E1" w:rsidRDefault="00DE33E1" w:rsidP="00EB5A5F">
      <w:pPr>
        <w:rPr>
          <w:rFonts w:asciiTheme="majorHAnsi" w:eastAsiaTheme="majorEastAsia" w:hAnsiTheme="majorHAnsi" w:cstheme="majorBidi"/>
          <w:spacing w:val="6"/>
        </w:rPr>
      </w:pPr>
    </w:p>
    <w:p w:rsidR="00DE33E1" w:rsidRDefault="00DE33E1" w:rsidP="00EB5A5F">
      <w:pPr>
        <w:rPr>
          <w:rFonts w:asciiTheme="majorHAnsi" w:eastAsiaTheme="majorEastAsia" w:hAnsiTheme="majorHAnsi" w:cstheme="majorBidi"/>
          <w:spacing w:val="6"/>
        </w:rPr>
      </w:pPr>
    </w:p>
    <w:p w:rsidR="00DE33E1" w:rsidRDefault="00DE33E1" w:rsidP="00EB5A5F">
      <w:pPr>
        <w:rPr>
          <w:rFonts w:asciiTheme="majorHAnsi" w:eastAsiaTheme="majorEastAsia" w:hAnsiTheme="majorHAnsi" w:cstheme="majorBidi"/>
          <w:spacing w:val="6"/>
        </w:rPr>
      </w:pPr>
    </w:p>
    <w:p w:rsidR="00DE33E1" w:rsidRPr="00DE33E1" w:rsidRDefault="00DE33E1" w:rsidP="00EB5A5F">
      <w:pPr>
        <w:rPr>
          <w:rFonts w:asciiTheme="majorHAnsi" w:eastAsiaTheme="majorEastAsia" w:hAnsiTheme="majorHAnsi" w:cstheme="majorBidi"/>
          <w:spacing w:val="6"/>
        </w:rPr>
      </w:pPr>
    </w:p>
    <w:p w:rsidR="00EB5A5F" w:rsidRDefault="00EB5A5F" w:rsidP="00EB5A5F">
      <w:pPr>
        <w:pStyle w:val="Heading1"/>
        <w:rPr>
          <w:b/>
          <w:bCs/>
        </w:rPr>
      </w:pPr>
      <w:r>
        <w:rPr>
          <w:b/>
          <w:bCs/>
        </w:rPr>
        <w:t>Approach</w:t>
      </w:r>
    </w:p>
    <w:p w:rsidR="00EB5A5F" w:rsidRDefault="00EB5A5F" w:rsidP="00EB5A5F">
      <w:r>
        <w:t xml:space="preserve">In our previous demo, we had already gone through similar exercise on </w:t>
      </w:r>
      <w:r w:rsidRPr="00EB5A5F">
        <w:rPr>
          <w:b/>
          <w:bCs/>
        </w:rPr>
        <w:t>book data</w:t>
      </w:r>
      <w:r>
        <w:t>.</w:t>
      </w:r>
    </w:p>
    <w:p w:rsidR="00EB5A5F" w:rsidRDefault="00EB5A5F" w:rsidP="00EB5A5F">
      <w:r>
        <w:t>Keep</w:t>
      </w:r>
      <w:r w:rsidR="00436103">
        <w:t>ing</w:t>
      </w:r>
      <w:r>
        <w:t xml:space="preserve"> that in mind, can you define your approach to load this data to snowflake table ?</w:t>
      </w:r>
    </w:p>
    <w:p w:rsidR="00EB5A5F" w:rsidRDefault="00EB5A5F" w:rsidP="00EB5A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248055</wp:posOffset>
                </wp:positionH>
                <wp:positionV relativeFrom="paragraph">
                  <wp:posOffset>108153</wp:posOffset>
                </wp:positionV>
                <wp:extent cx="5447490" cy="3433863"/>
                <wp:effectExtent l="0" t="0" r="1397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7490" cy="3433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B5A5F" w:rsidRDefault="00EB5A5F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.55pt;margin-top:8.5pt;width:428.95pt;height:27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" fillcolor="white [3201]" strokeweight=".5pt">
                <v:textbox>
                  <w:txbxContent>
                    <w:p w:rsidR="00EB5A5F" w:rsidRDefault="00EB5A5F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:rsidR="00EB5A5F" w:rsidRDefault="00EB5A5F" w:rsidP="00EB5A5F"/>
    <w:p w:rsidR="00EB5A5F" w:rsidRPr="00EB5A5F" w:rsidRDefault="00EB5A5F" w:rsidP="00EB5A5F"/>
    <w:p w:rsidR="00EB5A5F" w:rsidRDefault="00EB5A5F" w:rsidP="00EB5A5F">
      <w:pPr>
        <w:ind w:left="0"/>
      </w:pPr>
    </w:p>
    <w:p w:rsidR="00EB5A5F" w:rsidRDefault="00EB5A5F" w:rsidP="00EB5A5F">
      <w:pPr>
        <w:ind w:left="0"/>
      </w:pPr>
    </w:p>
    <w:p w:rsidR="00EB5A5F" w:rsidRDefault="00EB5A5F" w:rsidP="00EB5A5F">
      <w:pPr>
        <w:ind w:left="0"/>
      </w:pPr>
    </w:p>
    <w:p w:rsidR="00EB5A5F" w:rsidRDefault="00EB5A5F" w:rsidP="00EB5A5F">
      <w:pPr>
        <w:ind w:left="0"/>
      </w:pPr>
    </w:p>
    <w:p w:rsidR="00EB5A5F" w:rsidRDefault="00EB5A5F" w:rsidP="00EB5A5F">
      <w:pPr>
        <w:ind w:left="0"/>
      </w:pPr>
    </w:p>
    <w:p w:rsidR="00EB5A5F" w:rsidRDefault="00EB5A5F" w:rsidP="00EB5A5F">
      <w:pPr>
        <w:ind w:left="0"/>
      </w:pPr>
    </w:p>
    <w:p w:rsidR="00EB5A5F" w:rsidRDefault="00EB5A5F" w:rsidP="00EB5A5F">
      <w:pPr>
        <w:ind w:left="0"/>
      </w:pPr>
    </w:p>
    <w:p w:rsidR="00EB5A5F" w:rsidRDefault="00EB5A5F" w:rsidP="00EB5A5F">
      <w:pPr>
        <w:ind w:left="0"/>
      </w:pPr>
    </w:p>
    <w:p w:rsidR="00EB5A5F" w:rsidRDefault="00EB5A5F" w:rsidP="00EB5A5F">
      <w:pPr>
        <w:ind w:left="0"/>
      </w:pPr>
    </w:p>
    <w:p w:rsidR="00EB5A5F" w:rsidRDefault="00EB5A5F" w:rsidP="00EB5A5F">
      <w:pPr>
        <w:ind w:left="0"/>
      </w:pPr>
    </w:p>
    <w:p w:rsidR="00EB5A5F" w:rsidRDefault="00EB5A5F" w:rsidP="00EB5A5F">
      <w:pPr>
        <w:ind w:left="0"/>
      </w:pPr>
    </w:p>
    <w:p w:rsidR="00EB5A5F" w:rsidRDefault="00EB5A5F" w:rsidP="00EB5A5F">
      <w:pPr>
        <w:pStyle w:val="Heading1"/>
        <w:rPr>
          <w:b/>
          <w:bCs/>
        </w:rPr>
      </w:pPr>
      <w:r>
        <w:rPr>
          <w:b/>
          <w:bCs/>
        </w:rPr>
        <w:t>Solution</w:t>
      </w:r>
    </w:p>
    <w:p w:rsidR="00EB5A5F" w:rsidRDefault="00EB5A5F" w:rsidP="00EB5A5F">
      <w:r>
        <w:t>Create,</w:t>
      </w:r>
    </w:p>
    <w:p w:rsidR="00EB5A5F" w:rsidRDefault="00EB5A5F" w:rsidP="00EB5A5F">
      <w:pPr>
        <w:pStyle w:val="Heading4"/>
      </w:pPr>
      <w:r>
        <w:t>File format object.</w:t>
      </w:r>
    </w:p>
    <w:p w:rsidR="00EB5A5F" w:rsidRDefault="00EB5A5F" w:rsidP="00EB5A5F">
      <w:pPr>
        <w:pStyle w:val="Heading4"/>
      </w:pPr>
      <w:r>
        <w:t>Stage object.</w:t>
      </w:r>
    </w:p>
    <w:p w:rsidR="00EB5A5F" w:rsidRDefault="00EB5A5F" w:rsidP="00EB5A5F">
      <w:pPr>
        <w:pStyle w:val="Heading4"/>
      </w:pPr>
      <w:r>
        <w:t>Execute copy command.</w:t>
      </w:r>
    </w:p>
    <w:p w:rsidR="00EB5A5F" w:rsidRDefault="00EB5A5F" w:rsidP="00EB5A5F">
      <w:pPr>
        <w:pStyle w:val="Heading4"/>
        <w:numPr>
          <w:ilvl w:val="0"/>
          <w:numId w:val="0"/>
        </w:numPr>
      </w:pPr>
    </w:p>
    <w:p w:rsidR="00EB5A5F" w:rsidRDefault="00436103" w:rsidP="00EB5A5F">
      <w:r>
        <w:t>Paste your solution below,</w:t>
      </w:r>
    </w:p>
    <w:p w:rsidR="00436103" w:rsidRDefault="00436103" w:rsidP="00EB5A5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82860</wp:posOffset>
                </wp:positionV>
                <wp:extent cx="5690235" cy="1702138"/>
                <wp:effectExtent l="0" t="0" r="1206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0235" cy="1702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6103" w:rsidRDefault="00436103" w:rsidP="00436103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9.5pt;margin-top:6.5pt;width:448.05pt;height:134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" fillcolor="white [3201]" strokeweight=".5pt">
                <v:textbox>
                  <w:txbxContent>
                    <w:p w:rsidR="00436103" w:rsidRDefault="00436103" w:rsidP="00436103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:rsidR="00EB5A5F" w:rsidRDefault="00EB5A5F" w:rsidP="00EB5A5F">
      <w:pPr>
        <w:ind w:left="0"/>
      </w:pPr>
    </w:p>
    <w:p w:rsidR="00EB5A5F" w:rsidRDefault="00EB5A5F" w:rsidP="00EB5A5F">
      <w:pPr>
        <w:ind w:left="0"/>
      </w:pPr>
    </w:p>
    <w:sectPr w:rsidR="00EB5A5F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21890" w:rsidRDefault="00821890">
      <w:pPr>
        <w:spacing w:after="0" w:line="240" w:lineRule="auto"/>
      </w:pPr>
      <w:r>
        <w:separator/>
      </w:r>
    </w:p>
    <w:p w:rsidR="00821890" w:rsidRDefault="00821890"/>
  </w:endnote>
  <w:endnote w:type="continuationSeparator" w:id="0">
    <w:p w:rsidR="00821890" w:rsidRDefault="00821890">
      <w:pPr>
        <w:spacing w:after="0" w:line="240" w:lineRule="auto"/>
      </w:pPr>
      <w:r>
        <w:continuationSeparator/>
      </w:r>
    </w:p>
    <w:p w:rsidR="00821890" w:rsidRDefault="008218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41B7" w:rsidRDefault="00E940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21890" w:rsidRDefault="00821890">
      <w:pPr>
        <w:spacing w:after="0" w:line="240" w:lineRule="auto"/>
      </w:pPr>
      <w:r>
        <w:separator/>
      </w:r>
    </w:p>
    <w:p w:rsidR="00821890" w:rsidRDefault="00821890"/>
  </w:footnote>
  <w:footnote w:type="continuationSeparator" w:id="0">
    <w:p w:rsidR="00821890" w:rsidRDefault="00821890">
      <w:pPr>
        <w:spacing w:after="0" w:line="240" w:lineRule="auto"/>
      </w:pPr>
      <w:r>
        <w:continuationSeparator/>
      </w:r>
    </w:p>
    <w:p w:rsidR="00821890" w:rsidRDefault="008218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AF"/>
    <w:rsid w:val="000B2B93"/>
    <w:rsid w:val="000E7138"/>
    <w:rsid w:val="00436103"/>
    <w:rsid w:val="0057606A"/>
    <w:rsid w:val="006241B7"/>
    <w:rsid w:val="00821890"/>
    <w:rsid w:val="00BF5339"/>
    <w:rsid w:val="00D053AF"/>
    <w:rsid w:val="00DE33E1"/>
    <w:rsid w:val="00E94080"/>
    <w:rsid w:val="00EB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795B"/>
  <w15:chartTrackingRefBased/>
  <w15:docId w15:val="{B2269067-4122-2641-90E3-11069EA2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7606A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2dWBwgWLReXncB5omUYi7jF_5ekDm_Yb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hchannappa/Library/Containers/com.microsoft.Word/Data/Library/Application%20Support/Microsoft/Office/16.0/DTS/en-US%7b59083023-9C41-284A-AFC6-216C1B5EDCEF%7d/%7bB3155A4A-760D-C94E-81E5-8330D9CADE61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9D8F5D4564EE34296DD4570CBFBA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8DDBA-D382-5244-9FBD-95698B0CC223}"/>
      </w:docPartPr>
      <w:docPartBody>
        <w:p w:rsidR="00D27727" w:rsidRDefault="0038149F">
          <w:pPr>
            <w:pStyle w:val="29D8F5D4564EE34296DD4570CBFBA9A1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9F"/>
    <w:rsid w:val="002511FE"/>
    <w:rsid w:val="0038149F"/>
    <w:rsid w:val="00837216"/>
    <w:rsid w:val="00C32D82"/>
    <w:rsid w:val="00D2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k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 w:bidi="ar-SA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eastAsia="ja-JP" w:bidi="ar-SA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eastAsia="ja-JP" w:bidi="ar-SA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 w:bidi="ar-SA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 w:bidi="ar-SA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 w:bidi="ar-SA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 w:bidi="ar-SA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 w:bidi="ar-SA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D8F5D4564EE34296DD4570CBFBA9A1">
    <w:name w:val="29D8F5D4564EE34296DD4570CBFBA9A1"/>
  </w:style>
  <w:style w:type="paragraph" w:customStyle="1" w:styleId="6F26DF0B5AA3C24085E44D22636A0FE4">
    <w:name w:val="6F26DF0B5AA3C24085E44D22636A0FE4"/>
  </w:style>
  <w:style w:type="paragraph" w:customStyle="1" w:styleId="2A42699CF742AF4BB042185D789F15BF">
    <w:name w:val="2A42699CF742AF4BB042185D789F15BF"/>
  </w:style>
  <w:style w:type="paragraph" w:customStyle="1" w:styleId="4185B108F7C3944AA33C916AFCADD152">
    <w:name w:val="4185B108F7C3944AA33C916AFCADD152"/>
  </w:style>
  <w:style w:type="paragraph" w:customStyle="1" w:styleId="CA741AC8D523E34E8A3CA9D3B7938FE7">
    <w:name w:val="CA741AC8D523E34E8A3CA9D3B7938FE7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eastAsia="ja-JP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 w:bidi="ar-SA"/>
    </w:rPr>
  </w:style>
  <w:style w:type="paragraph" w:customStyle="1" w:styleId="2C38770B1EB5514999C702B5950CF8E5">
    <w:name w:val="2C38770B1EB5514999C702B5950CF8E5"/>
  </w:style>
  <w:style w:type="paragraph" w:customStyle="1" w:styleId="BF4249F760B9054CBE7C528977EE4F35">
    <w:name w:val="BF4249F760B9054CBE7C528977EE4F35"/>
  </w:style>
  <w:style w:type="paragraph" w:customStyle="1" w:styleId="7FE8DBD23A56304D9BB11891E65A4C78">
    <w:name w:val="7FE8DBD23A56304D9BB11891E65A4C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{B3155A4A-760D-C94E-81E5-8330D9CADE61}tf10002082.dotx</Template>
  <TotalTime>15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Channappa, Pradeep Holalkere</dc:creator>
  <cp:keywords/>
  <dc:description/>
  <cp:lastModifiedBy>Channappa, Pradeep Holalkere</cp:lastModifiedBy>
  <cp:revision>4</cp:revision>
  <dcterms:created xsi:type="dcterms:W3CDTF">2020-10-24T13:07:00Z</dcterms:created>
  <dcterms:modified xsi:type="dcterms:W3CDTF">2020-11-05T13:11:00Z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