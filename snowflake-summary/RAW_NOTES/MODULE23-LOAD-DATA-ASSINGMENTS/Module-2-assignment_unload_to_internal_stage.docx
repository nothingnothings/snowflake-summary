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8802302"/>
        <w:placeholder>
          <w:docPart w:val="EFC1465AF69AB048A7638CAFBF524FEB"/>
        </w:placeholder>
        <w:temporary/>
        <w:showingPlcHdr/>
        <w15:appearance w15:val="hidden"/>
      </w:sdtPr>
      <w:sdtEndPr/>
      <w:sdtContent>
        <w:p w:rsidR="00D267B2" w:rsidRDefault="004E3A15">
          <w:pPr>
            <w:pStyle w:val="Date"/>
          </w:pPr>
          <w:r>
            <w:t>Date</w:t>
          </w:r>
        </w:p>
      </w:sdtContent>
    </w:sdt>
    <w:p w:rsidR="00D267B2" w:rsidRDefault="00165BA3">
      <w:pPr>
        <w:pStyle w:val="Title"/>
      </w:pPr>
      <w:r>
        <w:t>Unload data from snowflake</w:t>
      </w:r>
    </w:p>
    <w:p w:rsidR="00D267B2" w:rsidRDefault="00165BA3">
      <w:pPr>
        <w:pStyle w:val="Heading1"/>
      </w:pPr>
      <w:r>
        <w:t>goals</w:t>
      </w:r>
    </w:p>
    <w:p w:rsidR="00D267B2" w:rsidRDefault="00165BA3">
      <w:r>
        <w:t>In this assignment we will try to cover below scenarios,</w:t>
      </w:r>
    </w:p>
    <w:p w:rsidR="00D267B2" w:rsidRDefault="00165BA3">
      <w:pPr>
        <w:pStyle w:val="Heading2"/>
      </w:pPr>
      <w:r>
        <w:t>Creating named stage</w:t>
      </w:r>
      <w:r w:rsidR="0097577F">
        <w:t xml:space="preserve"> and unload data</w:t>
      </w:r>
      <w:r>
        <w:t>.</w:t>
      </w:r>
    </w:p>
    <w:p w:rsidR="00165BA3" w:rsidRDefault="00165BA3">
      <w:pPr>
        <w:pStyle w:val="Heading2"/>
      </w:pPr>
      <w:r>
        <w:t xml:space="preserve">Unload </w:t>
      </w:r>
      <w:r w:rsidR="004D2457">
        <w:t>selected fields</w:t>
      </w:r>
    </w:p>
    <w:p w:rsidR="00165BA3" w:rsidRDefault="00165BA3">
      <w:pPr>
        <w:pStyle w:val="Heading2"/>
      </w:pPr>
      <w:r>
        <w:t>Best practice after doing unload.</w:t>
      </w:r>
    </w:p>
    <w:p w:rsidR="00165BA3" w:rsidRDefault="00165BA3">
      <w:pPr>
        <w:pStyle w:val="Heading2"/>
      </w:pPr>
      <w:r>
        <w:t>Download data to local system.</w:t>
      </w:r>
    </w:p>
    <w:p w:rsidR="00165BA3" w:rsidRDefault="00165BA3">
      <w:pPr>
        <w:pStyle w:val="Heading2"/>
      </w:pPr>
      <w:r>
        <w:t>Calculate overall cost for the activity we performed.</w:t>
      </w:r>
    </w:p>
    <w:p w:rsidR="00D267B2" w:rsidRDefault="00D267B2" w:rsidP="00165BA3">
      <w:pPr>
        <w:pStyle w:val="Heading3"/>
        <w:numPr>
          <w:ilvl w:val="0"/>
          <w:numId w:val="0"/>
        </w:numPr>
        <w:ind w:left="1080" w:hanging="360"/>
      </w:pPr>
    </w:p>
    <w:p w:rsidR="00D267B2" w:rsidRDefault="00165BA3">
      <w:pPr>
        <w:pStyle w:val="Heading1"/>
      </w:pPr>
      <w:r>
        <w:t>Creating named stage.</w:t>
      </w:r>
    </w:p>
    <w:p w:rsidR="00D267B2" w:rsidRDefault="00165BA3" w:rsidP="00165BA3">
      <w:r>
        <w:t>Assuming we have TAXI_DRIVE table already loaded from previous assignment, we will try to unload data to named stage.</w:t>
      </w:r>
    </w:p>
    <w:p w:rsidR="00165BA3" w:rsidRDefault="00165BA3" w:rsidP="00165BA3">
      <w:r>
        <w:t>Create named stage executing below command,</w:t>
      </w:r>
    </w:p>
    <w:p w:rsidR="00783F13" w:rsidRDefault="00783F13" w:rsidP="00783F13">
      <w:r w:rsidRPr="00783F13">
        <w:rPr>
          <w:color w:val="FFFFFF" w:themeColor="background1"/>
          <w:highlight w:val="black"/>
        </w:rPr>
        <w:t xml:space="preserve">create stage </w:t>
      </w:r>
      <w:proofErr w:type="spellStart"/>
      <w:r w:rsidR="00FF59B9">
        <w:rPr>
          <w:color w:val="FFFFFF" w:themeColor="background1"/>
          <w:highlight w:val="black"/>
        </w:rPr>
        <w:t>data</w:t>
      </w:r>
      <w:r w:rsidRPr="00783F13">
        <w:rPr>
          <w:color w:val="FFFFFF" w:themeColor="background1"/>
          <w:highlight w:val="black"/>
        </w:rPr>
        <w:t>_unload</w:t>
      </w:r>
      <w:proofErr w:type="spellEnd"/>
      <w:r w:rsidRPr="00783F13">
        <w:rPr>
          <w:highlight w:val="black"/>
        </w:rPr>
        <w:t>;</w:t>
      </w:r>
    </w:p>
    <w:p w:rsidR="00783F13" w:rsidRDefault="003866A5" w:rsidP="00783F13">
      <w:r>
        <w:t>Copy table data to stage,</w:t>
      </w:r>
    </w:p>
    <w:p w:rsidR="003866A5" w:rsidRPr="003866A5" w:rsidRDefault="003866A5" w:rsidP="003866A5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copy into @</w:t>
      </w:r>
      <w:proofErr w:type="spellStart"/>
      <w:r w:rsidR="00FF59B9">
        <w:rPr>
          <w:color w:val="FFFFFF" w:themeColor="background1"/>
          <w:highlight w:val="black"/>
        </w:rPr>
        <w:t>data_unload</w:t>
      </w:r>
      <w:proofErr w:type="spellEnd"/>
      <w:r w:rsidR="00FF59B9">
        <w:rPr>
          <w:color w:val="FFFFFF" w:themeColor="background1"/>
          <w:highlight w:val="black"/>
        </w:rPr>
        <w:t>/</w:t>
      </w:r>
      <w:proofErr w:type="spellStart"/>
      <w:r w:rsidRPr="003866A5">
        <w:rPr>
          <w:color w:val="FFFFFF" w:themeColor="background1"/>
          <w:highlight w:val="black"/>
        </w:rPr>
        <w:t>taxi_unload</w:t>
      </w:r>
      <w:proofErr w:type="spellEnd"/>
    </w:p>
    <w:p w:rsidR="003866A5" w:rsidRPr="003866A5" w:rsidRDefault="003866A5" w:rsidP="003866A5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from</w:t>
      </w:r>
    </w:p>
    <w:p w:rsidR="003866A5" w:rsidRDefault="003866A5" w:rsidP="003866A5">
      <w:pPr>
        <w:pStyle w:val="Standard"/>
        <w:ind w:left="360"/>
        <w:rPr>
          <w:color w:val="FFFFFF" w:themeColor="background1"/>
        </w:rPr>
      </w:pPr>
      <w:proofErr w:type="spellStart"/>
      <w:r w:rsidRPr="003866A5">
        <w:rPr>
          <w:color w:val="FFFFFF" w:themeColor="background1"/>
          <w:highlight w:val="black"/>
        </w:rPr>
        <w:t>taxi_drive</w:t>
      </w:r>
      <w:proofErr w:type="spellEnd"/>
    </w:p>
    <w:p w:rsidR="003866A5" w:rsidRDefault="003866A5" w:rsidP="003866A5">
      <w:pPr>
        <w:pStyle w:val="Standard"/>
        <w:ind w:left="360"/>
        <w:rPr>
          <w:color w:val="FFFFFF" w:themeColor="background1"/>
        </w:rPr>
      </w:pPr>
    </w:p>
    <w:p w:rsidR="00781595" w:rsidRPr="00781595" w:rsidRDefault="00781595" w:rsidP="00781595">
      <w:pPr>
        <w:pStyle w:val="Standard"/>
        <w:rPr>
          <w:color w:val="000000" w:themeColor="text1"/>
        </w:rPr>
      </w:pPr>
      <w:r>
        <w:rPr>
          <w:color w:val="FFFFFF" w:themeColor="background1"/>
        </w:rPr>
        <w:t xml:space="preserve">     </w:t>
      </w:r>
      <w:r>
        <w:rPr>
          <w:color w:val="000000" w:themeColor="text1"/>
        </w:rPr>
        <w:t xml:space="preserve"> </w:t>
      </w:r>
      <w:r w:rsidRPr="0078159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Question: in the above steps</w:t>
      </w:r>
      <w:r w:rsidR="00155270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,</w:t>
      </w:r>
      <w:r w:rsidRPr="0078159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we have not mentioned or created </w:t>
      </w:r>
      <w:r w:rsidRPr="00155270">
        <w:rPr>
          <w:rFonts w:asciiTheme="minorHAnsi" w:eastAsiaTheme="minorHAnsi" w:hAnsiTheme="minorHAnsi" w:cstheme="minorBidi"/>
          <w:b/>
          <w:bCs/>
          <w:color w:val="707070" w:themeColor="accent1"/>
          <w:kern w:val="0"/>
          <w:sz w:val="22"/>
          <w:szCs w:val="22"/>
          <w:lang w:val="en-US" w:eastAsia="ja-JP" w:bidi="ar-SA"/>
        </w:rPr>
        <w:t>file format object</w:t>
      </w:r>
      <w:r w:rsidRPr="0078159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. Even without file format object copy command seems to work. How it’s possible ?</w:t>
      </w:r>
    </w:p>
    <w:p w:rsidR="003866A5" w:rsidRDefault="00CC41C1" w:rsidP="00783F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217800</wp:posOffset>
                </wp:positionH>
                <wp:positionV relativeFrom="paragraph">
                  <wp:posOffset>247135</wp:posOffset>
                </wp:positionV>
                <wp:extent cx="5356800" cy="1224000"/>
                <wp:effectExtent l="0" t="0" r="1587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00" cy="12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41C1" w:rsidRDefault="00CC41C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.15pt;margin-top:19.45pt;width:421.8pt;height:9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" fillcolor="white [3201]" strokeweight=".5pt">
                <v:textbox>
                  <w:txbxContent>
                    <w:p w:rsidR="00CC41C1" w:rsidRDefault="00CC41C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781595" w:rsidRDefault="00781595" w:rsidP="00783F13"/>
    <w:p w:rsidR="003866A5" w:rsidRDefault="003866A5" w:rsidP="003866A5">
      <w:pPr>
        <w:ind w:left="0"/>
      </w:pPr>
    </w:p>
    <w:p w:rsidR="00CC41C1" w:rsidRDefault="00CC41C1" w:rsidP="003866A5">
      <w:pPr>
        <w:ind w:left="0"/>
      </w:pPr>
    </w:p>
    <w:p w:rsidR="00CC41C1" w:rsidRDefault="00CC41C1" w:rsidP="003866A5">
      <w:pPr>
        <w:ind w:left="0"/>
      </w:pPr>
    </w:p>
    <w:p w:rsidR="00CC41C1" w:rsidRDefault="00CC41C1" w:rsidP="003866A5">
      <w:pPr>
        <w:ind w:left="0"/>
      </w:pPr>
    </w:p>
    <w:p w:rsidR="007256BD" w:rsidRDefault="007256BD" w:rsidP="003866A5">
      <w:pPr>
        <w:ind w:left="0"/>
      </w:pPr>
    </w:p>
    <w:p w:rsidR="007256BD" w:rsidRDefault="007256BD" w:rsidP="003866A5">
      <w:pPr>
        <w:ind w:left="0"/>
      </w:pPr>
      <w:r>
        <w:lastRenderedPageBreak/>
        <w:t>Unload as parquet file,</w:t>
      </w:r>
    </w:p>
    <w:p w:rsidR="007256BD" w:rsidRPr="003866A5" w:rsidRDefault="007256BD" w:rsidP="007256BD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copy into @</w:t>
      </w:r>
      <w:proofErr w:type="spellStart"/>
      <w:r>
        <w:rPr>
          <w:color w:val="FFFFFF" w:themeColor="background1"/>
          <w:highlight w:val="black"/>
        </w:rPr>
        <w:t>data_unload</w:t>
      </w:r>
      <w:proofErr w:type="spellEnd"/>
      <w:r>
        <w:rPr>
          <w:color w:val="FFFFFF" w:themeColor="background1"/>
          <w:highlight w:val="black"/>
        </w:rPr>
        <w:t>/</w:t>
      </w:r>
      <w:proofErr w:type="spellStart"/>
      <w:r w:rsidRPr="003866A5">
        <w:rPr>
          <w:color w:val="FFFFFF" w:themeColor="background1"/>
          <w:highlight w:val="black"/>
        </w:rPr>
        <w:t>taxi_unloa</w:t>
      </w:r>
      <w:r w:rsidR="00B64F1C">
        <w:rPr>
          <w:color w:val="FFFFFF" w:themeColor="background1"/>
          <w:highlight w:val="black"/>
        </w:rPr>
        <w:t>d</w:t>
      </w:r>
      <w:proofErr w:type="spellEnd"/>
      <w:r w:rsidR="00B64F1C">
        <w:rPr>
          <w:color w:val="FFFFFF" w:themeColor="background1"/>
          <w:highlight w:val="black"/>
        </w:rPr>
        <w:t>/PARQUET_</w:t>
      </w:r>
    </w:p>
    <w:p w:rsidR="007256BD" w:rsidRPr="003866A5" w:rsidRDefault="007256BD" w:rsidP="007256BD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from</w:t>
      </w:r>
    </w:p>
    <w:p w:rsidR="007256BD" w:rsidRPr="007256BD" w:rsidRDefault="007256BD" w:rsidP="007256BD">
      <w:pPr>
        <w:pStyle w:val="Standard"/>
        <w:ind w:left="360"/>
        <w:rPr>
          <w:color w:val="FFFFFF" w:themeColor="background1"/>
        </w:rPr>
      </w:pPr>
      <w:proofErr w:type="spellStart"/>
      <w:r w:rsidRPr="003866A5">
        <w:rPr>
          <w:color w:val="FFFFFF" w:themeColor="background1"/>
          <w:highlight w:val="black"/>
        </w:rPr>
        <w:t>taxi_drive</w:t>
      </w:r>
      <w:proofErr w:type="spellEnd"/>
    </w:p>
    <w:p w:rsidR="007256BD" w:rsidRDefault="007256BD" w:rsidP="003866A5">
      <w:pPr>
        <w:ind w:left="0"/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</w:pPr>
      <w:r>
        <w:t xml:space="preserve">       </w:t>
      </w:r>
      <w:proofErr w:type="spellStart"/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file_format</w:t>
      </w:r>
      <w:proofErr w:type="spellEnd"/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=(type=parquet)</w:t>
      </w:r>
    </w:p>
    <w:p w:rsidR="00B64F1C" w:rsidRDefault="00B64F1C" w:rsidP="00B64F1C">
      <w:pPr>
        <w:ind w:left="0"/>
      </w:pPr>
      <w:r w:rsidRPr="00B64F1C">
        <w:t>U</w:t>
      </w:r>
      <w:r>
        <w:t>nload as XML file,</w:t>
      </w:r>
    </w:p>
    <w:p w:rsidR="00B64F1C" w:rsidRPr="003866A5" w:rsidRDefault="00B64F1C" w:rsidP="00B64F1C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copy into @</w:t>
      </w:r>
      <w:proofErr w:type="spellStart"/>
      <w:r>
        <w:rPr>
          <w:color w:val="FFFFFF" w:themeColor="background1"/>
          <w:highlight w:val="black"/>
        </w:rPr>
        <w:t>data_unload</w:t>
      </w:r>
      <w:proofErr w:type="spellEnd"/>
      <w:r>
        <w:rPr>
          <w:color w:val="FFFFFF" w:themeColor="background1"/>
          <w:highlight w:val="black"/>
        </w:rPr>
        <w:t>/</w:t>
      </w:r>
      <w:proofErr w:type="spellStart"/>
      <w:r w:rsidRPr="003866A5">
        <w:rPr>
          <w:color w:val="FFFFFF" w:themeColor="background1"/>
          <w:highlight w:val="black"/>
        </w:rPr>
        <w:t>taxi_unload</w:t>
      </w:r>
      <w:proofErr w:type="spellEnd"/>
      <w:r>
        <w:rPr>
          <w:color w:val="FFFFFF" w:themeColor="background1"/>
          <w:highlight w:val="black"/>
        </w:rPr>
        <w:t>/XML_</w:t>
      </w:r>
    </w:p>
    <w:p w:rsidR="00B64F1C" w:rsidRPr="003866A5" w:rsidRDefault="00B64F1C" w:rsidP="00B64F1C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from</w:t>
      </w:r>
    </w:p>
    <w:p w:rsidR="00B64F1C" w:rsidRPr="007256BD" w:rsidRDefault="00B64F1C" w:rsidP="00B64F1C">
      <w:pPr>
        <w:pStyle w:val="Standard"/>
        <w:ind w:left="360"/>
        <w:rPr>
          <w:color w:val="FFFFFF" w:themeColor="background1"/>
        </w:rPr>
      </w:pPr>
      <w:proofErr w:type="spellStart"/>
      <w:r w:rsidRPr="003866A5">
        <w:rPr>
          <w:color w:val="FFFFFF" w:themeColor="background1"/>
          <w:highlight w:val="black"/>
        </w:rPr>
        <w:t>taxi_drive</w:t>
      </w:r>
      <w:proofErr w:type="spellEnd"/>
    </w:p>
    <w:p w:rsidR="00B64F1C" w:rsidRDefault="00B64F1C" w:rsidP="00B64F1C">
      <w:pPr>
        <w:ind w:left="0"/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</w:pPr>
      <w:r>
        <w:t xml:space="preserve">       </w:t>
      </w:r>
      <w:proofErr w:type="spellStart"/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file_format</w:t>
      </w:r>
      <w:proofErr w:type="spellEnd"/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=(type=</w:t>
      </w:r>
      <w:r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XML</w:t>
      </w:r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)</w:t>
      </w:r>
    </w:p>
    <w:p w:rsidR="00815D81" w:rsidRDefault="00815D81" w:rsidP="00B64F1C">
      <w:pPr>
        <w:ind w:left="0"/>
      </w:pPr>
      <w:r w:rsidRPr="00815D81">
        <w:t>Unload as AVRO file,</w:t>
      </w:r>
    </w:p>
    <w:p w:rsidR="00815D81" w:rsidRPr="003866A5" w:rsidRDefault="00815D81" w:rsidP="00815D81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copy into @</w:t>
      </w:r>
      <w:proofErr w:type="spellStart"/>
      <w:r>
        <w:rPr>
          <w:color w:val="FFFFFF" w:themeColor="background1"/>
          <w:highlight w:val="black"/>
        </w:rPr>
        <w:t>data_unload</w:t>
      </w:r>
      <w:proofErr w:type="spellEnd"/>
      <w:r>
        <w:rPr>
          <w:color w:val="FFFFFF" w:themeColor="background1"/>
          <w:highlight w:val="black"/>
        </w:rPr>
        <w:t>/</w:t>
      </w:r>
      <w:proofErr w:type="spellStart"/>
      <w:r w:rsidRPr="003866A5">
        <w:rPr>
          <w:color w:val="FFFFFF" w:themeColor="background1"/>
          <w:highlight w:val="black"/>
        </w:rPr>
        <w:t>taxi_unload</w:t>
      </w:r>
      <w:proofErr w:type="spellEnd"/>
      <w:r>
        <w:rPr>
          <w:color w:val="FFFFFF" w:themeColor="background1"/>
          <w:highlight w:val="black"/>
        </w:rPr>
        <w:t>/AVRO_</w:t>
      </w:r>
    </w:p>
    <w:p w:rsidR="00815D81" w:rsidRPr="003866A5" w:rsidRDefault="00815D81" w:rsidP="00815D81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from</w:t>
      </w:r>
    </w:p>
    <w:p w:rsidR="00815D81" w:rsidRPr="007256BD" w:rsidRDefault="00815D81" w:rsidP="00815D81">
      <w:pPr>
        <w:pStyle w:val="Standard"/>
        <w:ind w:left="360"/>
        <w:rPr>
          <w:color w:val="FFFFFF" w:themeColor="background1"/>
        </w:rPr>
      </w:pPr>
      <w:proofErr w:type="spellStart"/>
      <w:r w:rsidRPr="003866A5">
        <w:rPr>
          <w:color w:val="FFFFFF" w:themeColor="background1"/>
          <w:highlight w:val="black"/>
        </w:rPr>
        <w:t>taxi_drive</w:t>
      </w:r>
      <w:proofErr w:type="spellEnd"/>
    </w:p>
    <w:p w:rsidR="00B64F1C" w:rsidRDefault="00815D81" w:rsidP="00B64F1C">
      <w:pPr>
        <w:ind w:left="0"/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</w:pPr>
      <w:r>
        <w:t xml:space="preserve">       </w:t>
      </w:r>
      <w:proofErr w:type="spellStart"/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file_format</w:t>
      </w:r>
      <w:proofErr w:type="spellEnd"/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=(type=</w:t>
      </w:r>
      <w:r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AVRO</w:t>
      </w:r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)</w:t>
      </w:r>
    </w:p>
    <w:p w:rsidR="00B15E97" w:rsidRDefault="00B15E97" w:rsidP="00B64F1C">
      <w:pPr>
        <w:ind w:left="0"/>
      </w:pPr>
      <w:r w:rsidRPr="00B15E97">
        <w:t>Unload as Json file</w:t>
      </w:r>
    </w:p>
    <w:p w:rsidR="00B15E97" w:rsidRPr="003866A5" w:rsidRDefault="00B15E97" w:rsidP="00B15E97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copy into @</w:t>
      </w:r>
      <w:proofErr w:type="spellStart"/>
      <w:r>
        <w:rPr>
          <w:color w:val="FFFFFF" w:themeColor="background1"/>
          <w:highlight w:val="black"/>
        </w:rPr>
        <w:t>data_unload</w:t>
      </w:r>
      <w:proofErr w:type="spellEnd"/>
      <w:r>
        <w:rPr>
          <w:color w:val="FFFFFF" w:themeColor="background1"/>
          <w:highlight w:val="black"/>
        </w:rPr>
        <w:t>/</w:t>
      </w:r>
      <w:proofErr w:type="spellStart"/>
      <w:r w:rsidRPr="003866A5">
        <w:rPr>
          <w:color w:val="FFFFFF" w:themeColor="background1"/>
          <w:highlight w:val="black"/>
        </w:rPr>
        <w:t>taxi_unload</w:t>
      </w:r>
      <w:proofErr w:type="spellEnd"/>
      <w:r>
        <w:rPr>
          <w:color w:val="FFFFFF" w:themeColor="background1"/>
          <w:highlight w:val="black"/>
        </w:rPr>
        <w:t>/JSON_</w:t>
      </w:r>
    </w:p>
    <w:p w:rsidR="00B15E97" w:rsidRPr="003866A5" w:rsidRDefault="00B15E97" w:rsidP="00B15E97">
      <w:pPr>
        <w:pStyle w:val="Standard"/>
        <w:ind w:left="360"/>
        <w:rPr>
          <w:color w:val="FFFFFF" w:themeColor="background1"/>
          <w:highlight w:val="black"/>
        </w:rPr>
      </w:pPr>
      <w:r w:rsidRPr="003866A5">
        <w:rPr>
          <w:color w:val="FFFFFF" w:themeColor="background1"/>
          <w:highlight w:val="black"/>
        </w:rPr>
        <w:t>from</w:t>
      </w:r>
    </w:p>
    <w:p w:rsidR="00B15E97" w:rsidRPr="007256BD" w:rsidRDefault="00B15E97" w:rsidP="00B15E97">
      <w:pPr>
        <w:pStyle w:val="Standard"/>
        <w:ind w:left="360"/>
        <w:rPr>
          <w:color w:val="FFFFFF" w:themeColor="background1"/>
        </w:rPr>
      </w:pPr>
      <w:proofErr w:type="spellStart"/>
      <w:r w:rsidRPr="003866A5">
        <w:rPr>
          <w:color w:val="FFFFFF" w:themeColor="background1"/>
          <w:highlight w:val="black"/>
        </w:rPr>
        <w:t>taxi_drive</w:t>
      </w:r>
      <w:proofErr w:type="spellEnd"/>
    </w:p>
    <w:p w:rsidR="00B15E97" w:rsidRDefault="00B15E97" w:rsidP="00B15E97">
      <w:pPr>
        <w:ind w:left="0"/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</w:pPr>
      <w:r>
        <w:t xml:space="preserve">       </w:t>
      </w:r>
      <w:proofErr w:type="spellStart"/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file_format</w:t>
      </w:r>
      <w:proofErr w:type="spellEnd"/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=(type=</w:t>
      </w:r>
      <w:r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JSON</w:t>
      </w:r>
      <w:r w:rsidRPr="007256BD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)</w:t>
      </w:r>
    </w:p>
    <w:p w:rsidR="006814FD" w:rsidRDefault="006814FD" w:rsidP="00B15E97">
      <w:pPr>
        <w:ind w:left="0"/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</w:pPr>
    </w:p>
    <w:p w:rsidR="006814FD" w:rsidRPr="006814FD" w:rsidRDefault="006814FD" w:rsidP="00B15E97">
      <w:pPr>
        <w:ind w:left="0"/>
      </w:pPr>
      <w:r w:rsidRPr="006814FD">
        <w:t>Mention your observation below,</w:t>
      </w:r>
    </w:p>
    <w:p w:rsidR="006814FD" w:rsidRDefault="006814FD" w:rsidP="00B15E97">
      <w:pPr>
        <w:ind w:left="0"/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93BED" wp14:editId="414CA91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56800" cy="1224000"/>
                <wp:effectExtent l="0" t="0" r="1587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00" cy="12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4FD" w:rsidRDefault="006814FD" w:rsidP="006814F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14093BED" id="Text Box 8" o:spid="_x0000_s1027" type="#_x0000_t202" style="position:absolute;margin-left:0;margin-top:-.05pt;width:421.8pt;height:9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" fillcolor="white [3201]" strokeweight=".5pt">
                <v:textbox>
                  <w:txbxContent>
                    <w:p w:rsidR="006814FD" w:rsidRDefault="006814FD" w:rsidP="006814F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B15E97" w:rsidRPr="00B15E97" w:rsidRDefault="00B15E97" w:rsidP="00B64F1C">
      <w:pPr>
        <w:ind w:left="0"/>
      </w:pPr>
    </w:p>
    <w:p w:rsidR="00155270" w:rsidRDefault="005D7C04" w:rsidP="005D7C04">
      <w:pPr>
        <w:pStyle w:val="Heading1"/>
      </w:pPr>
      <w:r>
        <w:t>Best practice.</w:t>
      </w:r>
    </w:p>
    <w:p w:rsidR="006814FD" w:rsidRDefault="006814FD" w:rsidP="00B26265"/>
    <w:p w:rsidR="006814FD" w:rsidRDefault="005D7C04" w:rsidP="00A34BC6">
      <w:pPr>
        <w:ind w:left="0"/>
      </w:pPr>
      <w:r>
        <w:t>Once you unload data to staging area from snowflake, it’s always a best practice to count</w:t>
      </w:r>
    </w:p>
    <w:p w:rsidR="00B26265" w:rsidRDefault="005D7C04" w:rsidP="00B26265">
      <w:r>
        <w:t xml:space="preserve"> the records in snowflake table and records in snowflake staging area.</w:t>
      </w:r>
    </w:p>
    <w:p w:rsidR="00B26265" w:rsidRPr="00B26265" w:rsidRDefault="00B26265" w:rsidP="00B26265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B2626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Count records in table and stage :</w:t>
      </w:r>
    </w:p>
    <w:p w:rsidR="00B26265" w:rsidRPr="00B26265" w:rsidRDefault="00B26265" w:rsidP="00B26265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B26265" w:rsidRPr="00B26265" w:rsidRDefault="00B26265" w:rsidP="00B26265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   </w:t>
      </w:r>
      <w:r w:rsidRPr="005D1389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select count(*) from </w:t>
      </w:r>
      <w:proofErr w:type="spellStart"/>
      <w:r w:rsidRPr="005D1389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taxi_drive</w:t>
      </w:r>
      <w:proofErr w:type="spellEnd"/>
    </w:p>
    <w:p w:rsidR="00B26265" w:rsidRPr="00B26265" w:rsidRDefault="00B26265" w:rsidP="00B26265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B26265" w:rsidRPr="00B26265" w:rsidRDefault="005D1389" w:rsidP="00B26265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noProof/>
          <w:color w:val="707070" w:themeColor="accent1"/>
          <w:kern w:val="0"/>
          <w:sz w:val="22"/>
          <w:szCs w:val="22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1924200</wp:posOffset>
                </wp:positionH>
                <wp:positionV relativeFrom="paragraph">
                  <wp:posOffset>16740</wp:posOffset>
                </wp:positionV>
                <wp:extent cx="741600" cy="158400"/>
                <wp:effectExtent l="0" t="0" r="825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389" w:rsidRDefault="005D138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id="Text Box 2" o:spid="_x0000_s1028" type="#_x0000_t202" style="position:absolute;left:0;text-align:left;margin-left:151.5pt;margin-top:1.3pt;width:58.4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" fillcolor="white [3201]" strokeweight=".5pt">
                <v:textbox>
                  <w:txbxContent>
                    <w:p w:rsidR="005D1389" w:rsidRDefault="005D138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B26265" w:rsidRPr="00B2626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Mention records count :</w:t>
      </w:r>
      <w:r w:rsidR="00B2626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</w:t>
      </w:r>
    </w:p>
    <w:p w:rsidR="00B26265" w:rsidRPr="00B26265" w:rsidRDefault="00B26265" w:rsidP="00B26265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B26265" w:rsidRPr="005D1389" w:rsidRDefault="00B26265" w:rsidP="00B26265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  </w:t>
      </w:r>
      <w:r w:rsidRPr="005D1389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select count(*) from @</w:t>
      </w:r>
      <w:proofErr w:type="spellStart"/>
      <w:r w:rsidRPr="005D1389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data_unload</w:t>
      </w:r>
      <w:proofErr w:type="spellEnd"/>
      <w:r w:rsidRPr="005D1389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/</w:t>
      </w:r>
      <w:proofErr w:type="spellStart"/>
      <w:r w:rsidRPr="005D1389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taxi_unload</w:t>
      </w:r>
      <w:proofErr w:type="spellEnd"/>
    </w:p>
    <w:p w:rsidR="00B26265" w:rsidRPr="00B26265" w:rsidRDefault="005D1389" w:rsidP="00B26265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noProof/>
          <w:color w:val="707070" w:themeColor="accent1"/>
          <w:kern w:val="0"/>
          <w:sz w:val="22"/>
          <w:szCs w:val="22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A3813" wp14:editId="4E95FAA2">
                <wp:simplePos x="0" y="0"/>
                <wp:positionH relativeFrom="column">
                  <wp:posOffset>1958400</wp:posOffset>
                </wp:positionH>
                <wp:positionV relativeFrom="paragraph">
                  <wp:posOffset>140745</wp:posOffset>
                </wp:positionV>
                <wp:extent cx="741600" cy="158400"/>
                <wp:effectExtent l="0" t="0" r="825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1389" w:rsidRDefault="005D1389" w:rsidP="005D138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218A3813" id="Text Box 3" o:spid="_x0000_s1029" type="#_x0000_t202" style="position:absolute;left:0;text-align:left;margin-left:154.2pt;margin-top:11.1pt;width:58.4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" fillcolor="white [3201]" strokeweight=".5pt">
                <v:textbox>
                  <w:txbxContent>
                    <w:p w:rsidR="005D1389" w:rsidRDefault="005D1389" w:rsidP="005D138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155270" w:rsidRPr="00D74FC1" w:rsidRDefault="00B26265" w:rsidP="00D74FC1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B2626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Mention records count :</w:t>
      </w:r>
    </w:p>
    <w:p w:rsidR="00D74FC1" w:rsidRDefault="00D74FC1" w:rsidP="00D74FC1">
      <w:pPr>
        <w:pStyle w:val="Standard"/>
      </w:pPr>
    </w:p>
    <w:p w:rsidR="00D74FC1" w:rsidRPr="00D74FC1" w:rsidRDefault="00D74FC1" w:rsidP="00D74FC1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D74FC1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List files in staging area,</w:t>
      </w:r>
    </w:p>
    <w:p w:rsidR="00D74FC1" w:rsidRPr="00D74FC1" w:rsidRDefault="00D74FC1" w:rsidP="00D74FC1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D74FC1" w:rsidRDefault="00D74FC1" w:rsidP="00D74FC1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 w:rsidRPr="00D74FC1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list @</w:t>
      </w:r>
      <w:proofErr w:type="spellStart"/>
      <w:r w:rsidRPr="00D74FC1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data_unload</w:t>
      </w:r>
      <w:proofErr w:type="spellEnd"/>
      <w:r w:rsidRPr="00D74FC1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/</w:t>
      </w:r>
      <w:proofErr w:type="spellStart"/>
      <w:r w:rsidRPr="00D74FC1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taxi_unload</w:t>
      </w:r>
      <w:proofErr w:type="spellEnd"/>
      <w:r w:rsidRPr="00D74FC1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;</w:t>
      </w:r>
    </w:p>
    <w:p w:rsidR="00D74FC1" w:rsidRDefault="00D74FC1" w:rsidP="00D74FC1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D74FC1" w:rsidRPr="00D74FC1" w:rsidRDefault="00D74FC1" w:rsidP="00D74FC1">
      <w:pPr>
        <w:pStyle w:val="Standard"/>
        <w:ind w:left="72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</w:p>
    <w:p w:rsidR="00155270" w:rsidRDefault="00D74FC1" w:rsidP="00155270">
      <w:pPr>
        <w:pStyle w:val="Heading1"/>
        <w:numPr>
          <w:ilvl w:val="0"/>
          <w:numId w:val="0"/>
        </w:num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B00388" wp14:editId="07846AFA">
            <wp:simplePos x="0" y="0"/>
            <wp:positionH relativeFrom="column">
              <wp:posOffset>757555</wp:posOffset>
            </wp:positionH>
            <wp:positionV relativeFrom="paragraph">
              <wp:posOffset>118110</wp:posOffset>
            </wp:positionV>
            <wp:extent cx="5363210" cy="1897380"/>
            <wp:effectExtent l="0" t="0" r="0" b="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5270" w:rsidRDefault="00155270" w:rsidP="003866A5">
      <w:pPr>
        <w:ind w:left="0"/>
      </w:pPr>
    </w:p>
    <w:p w:rsidR="00731E43" w:rsidRDefault="00731E43" w:rsidP="003866A5">
      <w:pPr>
        <w:ind w:left="0"/>
      </w:pPr>
    </w:p>
    <w:p w:rsidR="00731E43" w:rsidRDefault="00731E43" w:rsidP="003866A5">
      <w:pPr>
        <w:ind w:left="0"/>
      </w:pPr>
    </w:p>
    <w:p w:rsidR="00731E43" w:rsidRDefault="00731E43" w:rsidP="003866A5">
      <w:pPr>
        <w:ind w:left="0"/>
      </w:pPr>
    </w:p>
    <w:p w:rsidR="00731E43" w:rsidRDefault="00731E43" w:rsidP="003866A5">
      <w:pPr>
        <w:ind w:left="0"/>
      </w:pPr>
    </w:p>
    <w:p w:rsidR="00731E43" w:rsidRDefault="00731E43" w:rsidP="000A613F">
      <w:pPr>
        <w:pStyle w:val="Heading1"/>
        <w:numPr>
          <w:ilvl w:val="0"/>
          <w:numId w:val="2"/>
        </w:numPr>
      </w:pPr>
      <w:r>
        <w:t>Unload only selected columns.</w:t>
      </w:r>
    </w:p>
    <w:p w:rsidR="00731E43" w:rsidRDefault="00731E43" w:rsidP="00731E43">
      <w:r>
        <w:t>You can always unload only few selected column values.</w:t>
      </w:r>
    </w:p>
    <w:p w:rsidR="00731E43" w:rsidRDefault="00731E43" w:rsidP="00731E43">
      <w:r>
        <w:t>You can apply filter condition and join conditions while doing unload.</w:t>
      </w:r>
    </w:p>
    <w:p w:rsidR="00731E43" w:rsidRDefault="00731E43" w:rsidP="00731E43">
      <w:r>
        <w:t>Execute below copy command,</w:t>
      </w:r>
    </w:p>
    <w:p w:rsidR="00731E43" w:rsidRPr="00731E43" w:rsidRDefault="00731E43" w:rsidP="00731E43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>copy into @</w:t>
      </w:r>
      <w:proofErr w:type="spellStart"/>
      <w:r w:rsidR="006A2D93">
        <w:rPr>
          <w:color w:val="FFFFFF" w:themeColor="background1"/>
          <w:highlight w:val="black"/>
        </w:rPr>
        <w:t>data_unload</w:t>
      </w:r>
      <w:proofErr w:type="spellEnd"/>
      <w:r w:rsidR="006A2D93">
        <w:rPr>
          <w:color w:val="FFFFFF" w:themeColor="background1"/>
          <w:highlight w:val="black"/>
        </w:rPr>
        <w:t>/</w:t>
      </w:r>
      <w:proofErr w:type="spellStart"/>
      <w:r w:rsidRPr="00731E43">
        <w:rPr>
          <w:color w:val="FFFFFF" w:themeColor="background1"/>
          <w:highlight w:val="black"/>
        </w:rPr>
        <w:t>taxi_unload</w:t>
      </w:r>
      <w:proofErr w:type="spellEnd"/>
      <w:r w:rsidRPr="00731E43">
        <w:rPr>
          <w:color w:val="FFFFFF" w:themeColor="background1"/>
          <w:highlight w:val="black"/>
        </w:rPr>
        <w:t>/select_</w:t>
      </w:r>
    </w:p>
    <w:p w:rsidR="00731E43" w:rsidRPr="00731E43" w:rsidRDefault="00731E43" w:rsidP="00731E43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>from</w:t>
      </w:r>
    </w:p>
    <w:p w:rsidR="00731E43" w:rsidRPr="00731E43" w:rsidRDefault="00731E43" w:rsidP="00731E43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>(</w:t>
      </w:r>
    </w:p>
    <w:p w:rsidR="00731E43" w:rsidRPr="00731E43" w:rsidRDefault="00731E43" w:rsidP="00731E43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select</w:t>
      </w:r>
    </w:p>
    <w:p w:rsidR="00731E43" w:rsidRPr="00731E43" w:rsidRDefault="00731E43" w:rsidP="00731E43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</w:t>
      </w:r>
      <w:proofErr w:type="spellStart"/>
      <w:r w:rsidRPr="00731E43">
        <w:rPr>
          <w:color w:val="FFFFFF" w:themeColor="background1"/>
          <w:highlight w:val="black"/>
        </w:rPr>
        <w:t>trip_id</w:t>
      </w:r>
      <w:proofErr w:type="spellEnd"/>
      <w:r w:rsidRPr="00731E43">
        <w:rPr>
          <w:color w:val="FFFFFF" w:themeColor="background1"/>
          <w:highlight w:val="black"/>
        </w:rPr>
        <w:t>,</w:t>
      </w:r>
    </w:p>
    <w:p w:rsidR="00731E43" w:rsidRPr="00731E43" w:rsidRDefault="00731E43" w:rsidP="00731E43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</w:t>
      </w:r>
      <w:proofErr w:type="spellStart"/>
      <w:r w:rsidRPr="00731E43">
        <w:rPr>
          <w:color w:val="FFFFFF" w:themeColor="background1"/>
          <w:highlight w:val="black"/>
        </w:rPr>
        <w:t>call_type</w:t>
      </w:r>
      <w:proofErr w:type="spellEnd"/>
    </w:p>
    <w:p w:rsidR="00731E43" w:rsidRPr="00731E43" w:rsidRDefault="00731E43" w:rsidP="00731E43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from</w:t>
      </w:r>
    </w:p>
    <w:p w:rsidR="00731E43" w:rsidRPr="00731E43" w:rsidRDefault="00731E43" w:rsidP="00731E43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</w:t>
      </w:r>
      <w:proofErr w:type="spellStart"/>
      <w:r w:rsidRPr="00731E43">
        <w:rPr>
          <w:color w:val="FFFFFF" w:themeColor="background1"/>
          <w:highlight w:val="black"/>
        </w:rPr>
        <w:t>taxi_drive</w:t>
      </w:r>
      <w:proofErr w:type="spellEnd"/>
    </w:p>
    <w:p w:rsidR="00731E43" w:rsidRPr="00731E43" w:rsidRDefault="00731E43" w:rsidP="00731E43">
      <w:pPr>
        <w:pStyle w:val="Standard"/>
        <w:ind w:left="360"/>
        <w:rPr>
          <w:color w:val="FFFFFF" w:themeColor="background1"/>
        </w:rPr>
      </w:pPr>
      <w:r w:rsidRPr="00731E43">
        <w:rPr>
          <w:color w:val="FFFFFF" w:themeColor="background1"/>
          <w:highlight w:val="black"/>
        </w:rPr>
        <w:t>)</w:t>
      </w:r>
    </w:p>
    <w:p w:rsidR="00731E43" w:rsidRDefault="00731E43" w:rsidP="00436DC3">
      <w:pPr>
        <w:ind w:left="0"/>
      </w:pPr>
    </w:p>
    <w:p w:rsidR="00436DC3" w:rsidRDefault="00436DC3" w:rsidP="00436DC3">
      <w:pPr>
        <w:ind w:left="0"/>
      </w:pPr>
      <w:r>
        <w:t>List unloaded files,</w:t>
      </w:r>
    </w:p>
    <w:p w:rsidR="00436DC3" w:rsidRDefault="00436DC3" w:rsidP="00436DC3">
      <w:pPr>
        <w:ind w:left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6C511F" wp14:editId="7D70F6D0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6120000" cy="1490400"/>
            <wp:effectExtent l="0" t="0" r="1400" b="0"/>
            <wp:wrapSquare wrapText="bothSides"/>
            <wp:docPr id="5" name="Image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E43" w:rsidRDefault="00731E43" w:rsidP="003866A5">
      <w:pPr>
        <w:ind w:left="0"/>
      </w:pPr>
    </w:p>
    <w:p w:rsidR="00436DC3" w:rsidRDefault="00436DC3" w:rsidP="003866A5">
      <w:pPr>
        <w:ind w:left="0"/>
      </w:pPr>
    </w:p>
    <w:p w:rsidR="00233A4E" w:rsidRPr="00B26265" w:rsidRDefault="00233A4E" w:rsidP="00233A4E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B2626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Count records in table and stage :</w:t>
      </w:r>
    </w:p>
    <w:p w:rsidR="00233A4E" w:rsidRPr="00B26265" w:rsidRDefault="00233A4E" w:rsidP="00233A4E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233A4E" w:rsidRPr="00B26265" w:rsidRDefault="00233A4E" w:rsidP="00233A4E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   </w:t>
      </w:r>
      <w:r w:rsidRPr="005D1389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 xml:space="preserve">select count(*) from </w:t>
      </w:r>
      <w:proofErr w:type="spellStart"/>
      <w:r w:rsidRPr="005D1389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taxi_drive</w:t>
      </w:r>
      <w:proofErr w:type="spellEnd"/>
    </w:p>
    <w:p w:rsidR="00233A4E" w:rsidRPr="00B26265" w:rsidRDefault="00233A4E" w:rsidP="00233A4E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233A4E" w:rsidRPr="00B26265" w:rsidRDefault="00233A4E" w:rsidP="00233A4E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noProof/>
          <w:color w:val="707070" w:themeColor="accent1"/>
          <w:kern w:val="0"/>
          <w:sz w:val="22"/>
          <w:szCs w:val="22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1CF1A" wp14:editId="6622F342">
                <wp:simplePos x="0" y="0"/>
                <wp:positionH relativeFrom="column">
                  <wp:posOffset>1924200</wp:posOffset>
                </wp:positionH>
                <wp:positionV relativeFrom="paragraph">
                  <wp:posOffset>16740</wp:posOffset>
                </wp:positionV>
                <wp:extent cx="741600" cy="158400"/>
                <wp:effectExtent l="0" t="0" r="825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A4E" w:rsidRDefault="00233A4E" w:rsidP="00233A4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6171CF1A" id="Text Box 6" o:spid="_x0000_s1030" type="#_x0000_t202" style="position:absolute;left:0;text-align:left;margin-left:151.5pt;margin-top:1.3pt;width:58.4pt;height:1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" fillcolor="white [3201]" strokeweight=".5pt">
                <v:textbox>
                  <w:txbxContent>
                    <w:p w:rsidR="00233A4E" w:rsidRDefault="00233A4E" w:rsidP="00233A4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B2626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Mention records count :</w:t>
      </w:r>
      <w:r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</w:t>
      </w:r>
    </w:p>
    <w:p w:rsidR="00233A4E" w:rsidRPr="00B26265" w:rsidRDefault="00233A4E" w:rsidP="00233A4E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</w:p>
    <w:p w:rsidR="00233A4E" w:rsidRPr="005D1389" w:rsidRDefault="00233A4E" w:rsidP="00233A4E">
      <w:pPr>
        <w:pStyle w:val="Standard"/>
        <w:ind w:left="360"/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  </w:t>
      </w:r>
      <w:r w:rsidRPr="00233A4E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select count(*) from @</w:t>
      </w:r>
      <w:proofErr w:type="spellStart"/>
      <w:r w:rsidRPr="00233A4E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data_unload</w:t>
      </w:r>
      <w:proofErr w:type="spellEnd"/>
      <w:r w:rsidRPr="00233A4E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/</w:t>
      </w:r>
      <w:proofErr w:type="spellStart"/>
      <w:r w:rsidRPr="00233A4E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taxi_unload</w:t>
      </w:r>
      <w:proofErr w:type="spellEnd"/>
      <w:r w:rsidRPr="00233A4E">
        <w:rPr>
          <w:rFonts w:asciiTheme="minorHAnsi" w:eastAsiaTheme="minorHAnsi" w:hAnsiTheme="minorHAnsi" w:cstheme="minorBidi"/>
          <w:color w:val="FFFFFF" w:themeColor="background1"/>
          <w:kern w:val="0"/>
          <w:sz w:val="22"/>
          <w:szCs w:val="22"/>
          <w:highlight w:val="black"/>
          <w:lang w:val="en-US" w:eastAsia="ja-JP" w:bidi="ar-SA"/>
        </w:rPr>
        <w:t>/select_</w:t>
      </w:r>
    </w:p>
    <w:p w:rsidR="00233A4E" w:rsidRPr="00B26265" w:rsidRDefault="00233A4E" w:rsidP="00233A4E">
      <w:pPr>
        <w:pStyle w:val="Standard"/>
        <w:ind w:left="36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rFonts w:asciiTheme="minorHAnsi" w:eastAsiaTheme="minorHAnsi" w:hAnsiTheme="minorHAnsi" w:cstheme="minorBidi"/>
          <w:noProof/>
          <w:color w:val="707070" w:themeColor="accent1"/>
          <w:kern w:val="0"/>
          <w:sz w:val="22"/>
          <w:szCs w:val="22"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B0A82" wp14:editId="1F2F0DC5">
                <wp:simplePos x="0" y="0"/>
                <wp:positionH relativeFrom="column">
                  <wp:posOffset>1958400</wp:posOffset>
                </wp:positionH>
                <wp:positionV relativeFrom="paragraph">
                  <wp:posOffset>140745</wp:posOffset>
                </wp:positionV>
                <wp:extent cx="741600" cy="158400"/>
                <wp:effectExtent l="0" t="0" r="825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3A4E" w:rsidRDefault="00233A4E" w:rsidP="00233A4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65DB0A82" id="Text Box 7" o:spid="_x0000_s1031" type="#_x0000_t202" style="position:absolute;left:0;text-align:left;margin-left:154.2pt;margin-top:11.1pt;width:58.4pt;height:1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" fillcolor="white [3201]" strokeweight=".5pt">
                <v:textbox>
                  <w:txbxContent>
                    <w:p w:rsidR="00233A4E" w:rsidRDefault="00233A4E" w:rsidP="00233A4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233A4E" w:rsidRPr="00D74FC1" w:rsidRDefault="00233A4E" w:rsidP="00233A4E">
      <w:pPr>
        <w:pStyle w:val="Standard"/>
        <w:ind w:left="720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B26265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Mention records count :</w:t>
      </w:r>
    </w:p>
    <w:p w:rsidR="00436DC3" w:rsidRDefault="00436DC3" w:rsidP="003866A5">
      <w:pPr>
        <w:ind w:left="0"/>
      </w:pPr>
    </w:p>
    <w:p w:rsidR="000050B1" w:rsidRDefault="000050B1" w:rsidP="003866A5">
      <w:pPr>
        <w:ind w:left="0"/>
      </w:pPr>
      <w:r>
        <w:t>You should also note that, it’s possible to filter data, aggregate data and join data before doing upload.</w:t>
      </w:r>
    </w:p>
    <w:p w:rsidR="00B263C9" w:rsidRDefault="000050B1" w:rsidP="00B263C9">
      <w:pPr>
        <w:ind w:left="0"/>
      </w:pPr>
      <w:r>
        <w:t>You can try and check below copy command,</w:t>
      </w:r>
    </w:p>
    <w:p w:rsidR="00AE18E4" w:rsidRPr="00731E43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>copy into @</w:t>
      </w:r>
      <w:proofErr w:type="spellStart"/>
      <w:r>
        <w:rPr>
          <w:color w:val="FFFFFF" w:themeColor="background1"/>
          <w:highlight w:val="black"/>
        </w:rPr>
        <w:t>data_unload</w:t>
      </w:r>
      <w:proofErr w:type="spellEnd"/>
      <w:r>
        <w:rPr>
          <w:color w:val="FFFFFF" w:themeColor="background1"/>
          <w:highlight w:val="black"/>
        </w:rPr>
        <w:t>/</w:t>
      </w:r>
      <w:proofErr w:type="spellStart"/>
      <w:r w:rsidRPr="00731E43">
        <w:rPr>
          <w:color w:val="FFFFFF" w:themeColor="background1"/>
          <w:highlight w:val="black"/>
        </w:rPr>
        <w:t>taxi_unload</w:t>
      </w:r>
      <w:proofErr w:type="spellEnd"/>
      <w:r w:rsidRPr="00731E43">
        <w:rPr>
          <w:color w:val="FFFFFF" w:themeColor="background1"/>
          <w:highlight w:val="black"/>
        </w:rPr>
        <w:t>/select_</w:t>
      </w:r>
    </w:p>
    <w:p w:rsidR="00AE18E4" w:rsidRPr="00731E43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>from</w:t>
      </w:r>
    </w:p>
    <w:p w:rsidR="00AE18E4" w:rsidRPr="00731E43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>(</w:t>
      </w:r>
    </w:p>
    <w:p w:rsidR="00AE18E4" w:rsidRPr="00731E43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select</w:t>
      </w:r>
    </w:p>
    <w:p w:rsidR="00AE18E4" w:rsidRPr="00731E43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</w:t>
      </w:r>
      <w:proofErr w:type="spellStart"/>
      <w:r>
        <w:rPr>
          <w:color w:val="FFFFFF" w:themeColor="background1"/>
          <w:highlight w:val="black"/>
        </w:rPr>
        <w:t>a.</w:t>
      </w:r>
      <w:r w:rsidRPr="00731E43">
        <w:rPr>
          <w:color w:val="FFFFFF" w:themeColor="background1"/>
          <w:highlight w:val="black"/>
        </w:rPr>
        <w:t>trip_id</w:t>
      </w:r>
      <w:proofErr w:type="spellEnd"/>
      <w:r w:rsidRPr="00731E43">
        <w:rPr>
          <w:color w:val="FFFFFF" w:themeColor="background1"/>
          <w:highlight w:val="black"/>
        </w:rPr>
        <w:t>,</w:t>
      </w:r>
    </w:p>
    <w:p w:rsidR="00AE18E4" w:rsidRPr="00731E43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</w:t>
      </w:r>
      <w:proofErr w:type="spellStart"/>
      <w:r>
        <w:rPr>
          <w:color w:val="FFFFFF" w:themeColor="background1"/>
          <w:highlight w:val="black"/>
        </w:rPr>
        <w:t>b.</w:t>
      </w:r>
      <w:r w:rsidRPr="00731E43">
        <w:rPr>
          <w:color w:val="FFFFFF" w:themeColor="background1"/>
          <w:highlight w:val="black"/>
        </w:rPr>
        <w:t>call_type</w:t>
      </w:r>
      <w:proofErr w:type="spellEnd"/>
    </w:p>
    <w:p w:rsidR="00AE18E4" w:rsidRPr="00731E43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from</w:t>
      </w:r>
    </w:p>
    <w:p w:rsidR="00AE18E4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 w:rsidRPr="00731E43">
        <w:rPr>
          <w:color w:val="FFFFFF" w:themeColor="background1"/>
          <w:highlight w:val="black"/>
        </w:rPr>
        <w:t xml:space="preserve">  </w:t>
      </w:r>
      <w:proofErr w:type="spellStart"/>
      <w:r w:rsidRPr="00731E43">
        <w:rPr>
          <w:color w:val="FFFFFF" w:themeColor="background1"/>
          <w:highlight w:val="black"/>
        </w:rPr>
        <w:t>taxi_drive</w:t>
      </w:r>
      <w:proofErr w:type="spellEnd"/>
      <w:r>
        <w:rPr>
          <w:color w:val="FFFFFF" w:themeColor="background1"/>
          <w:highlight w:val="black"/>
        </w:rPr>
        <w:t xml:space="preserve"> a,</w:t>
      </w:r>
    </w:p>
    <w:p w:rsidR="00AE18E4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</w:t>
      </w:r>
      <w:proofErr w:type="spellStart"/>
      <w:r>
        <w:rPr>
          <w:color w:val="FFFFFF" w:themeColor="background1"/>
          <w:highlight w:val="black"/>
        </w:rPr>
        <w:t>taxi_drive</w:t>
      </w:r>
      <w:proofErr w:type="spellEnd"/>
      <w:r>
        <w:rPr>
          <w:color w:val="FFFFFF" w:themeColor="background1"/>
          <w:highlight w:val="black"/>
        </w:rPr>
        <w:t xml:space="preserve"> b</w:t>
      </w:r>
    </w:p>
    <w:p w:rsidR="00AE18E4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where </w:t>
      </w:r>
      <w:proofErr w:type="spellStart"/>
      <w:r>
        <w:rPr>
          <w:color w:val="FFFFFF" w:themeColor="background1"/>
          <w:highlight w:val="black"/>
        </w:rPr>
        <w:t>a.origin_call</w:t>
      </w:r>
      <w:proofErr w:type="spellEnd"/>
      <w:r>
        <w:rPr>
          <w:color w:val="FFFFFF" w:themeColor="background1"/>
          <w:highlight w:val="black"/>
        </w:rPr>
        <w:t xml:space="preserve"> = </w:t>
      </w:r>
      <w:proofErr w:type="spellStart"/>
      <w:r>
        <w:rPr>
          <w:color w:val="FFFFFF" w:themeColor="background1"/>
          <w:highlight w:val="black"/>
        </w:rPr>
        <w:t>b.origin_call</w:t>
      </w:r>
      <w:proofErr w:type="spellEnd"/>
    </w:p>
    <w:p w:rsidR="00AE18E4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and </w:t>
      </w:r>
      <w:proofErr w:type="spellStart"/>
      <w:r>
        <w:rPr>
          <w:color w:val="FFFFFF" w:themeColor="background1"/>
          <w:highlight w:val="black"/>
        </w:rPr>
        <w:t>a.call_type</w:t>
      </w:r>
      <w:proofErr w:type="spellEnd"/>
      <w:r>
        <w:rPr>
          <w:color w:val="FFFFFF" w:themeColor="background1"/>
          <w:highlight w:val="black"/>
        </w:rPr>
        <w:t xml:space="preserve"> =’Z’</w:t>
      </w:r>
    </w:p>
    <w:p w:rsidR="00AE18E4" w:rsidRPr="00731E43" w:rsidRDefault="00AE18E4" w:rsidP="00AE18E4">
      <w:pPr>
        <w:pStyle w:val="Standard"/>
        <w:ind w:left="360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limit 1000</w:t>
      </w:r>
    </w:p>
    <w:p w:rsidR="00AE18E4" w:rsidRPr="00731E43" w:rsidRDefault="00AE18E4" w:rsidP="00AE18E4">
      <w:pPr>
        <w:pStyle w:val="Standard"/>
        <w:ind w:left="360"/>
        <w:rPr>
          <w:color w:val="FFFFFF" w:themeColor="background1"/>
        </w:rPr>
      </w:pPr>
      <w:r w:rsidRPr="00731E43">
        <w:rPr>
          <w:color w:val="FFFFFF" w:themeColor="background1"/>
          <w:highlight w:val="black"/>
        </w:rPr>
        <w:t>)</w:t>
      </w:r>
    </w:p>
    <w:p w:rsidR="000050B1" w:rsidRDefault="00AE18E4" w:rsidP="00B263C9">
      <w:pPr>
        <w:ind w:left="0"/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lang w:val="en-IN" w:eastAsia="zh-CN" w:bidi="hi-IN"/>
        </w:rPr>
      </w:pPr>
      <w:r>
        <w:t xml:space="preserve">       </w:t>
      </w:r>
      <w:r w:rsidRPr="00AE18E4">
        <w:rPr>
          <w:rFonts w:ascii="Liberation Serif" w:eastAsia="Noto Serif CJK SC" w:hAnsi="Liberation Serif" w:cs="Lohit Devanagari"/>
          <w:color w:val="FFFFFF" w:themeColor="background1"/>
          <w:kern w:val="3"/>
          <w:sz w:val="24"/>
          <w:szCs w:val="24"/>
          <w:highlight w:val="black"/>
          <w:lang w:val="en-IN" w:eastAsia="zh-CN" w:bidi="hi-IN"/>
        </w:rPr>
        <w:t>OVERWRITE=’TRUE’</w:t>
      </w:r>
    </w:p>
    <w:p w:rsidR="00CA3192" w:rsidRPr="00CA3192" w:rsidRDefault="00CA3192" w:rsidP="00B263C9">
      <w:pPr>
        <w:ind w:left="0"/>
        <w:rPr>
          <w:i/>
          <w:iCs/>
          <w:color w:val="000000" w:themeColor="text1"/>
        </w:rPr>
      </w:pPr>
      <w:r w:rsidRPr="00CA3192">
        <w:rPr>
          <w:rFonts w:ascii="Liberation Serif" w:eastAsia="Noto Serif CJK SC" w:hAnsi="Liberation Serif" w:cs="Lohit Devanagari"/>
          <w:i/>
          <w:iCs/>
          <w:color w:val="000000" w:themeColor="text1"/>
          <w:kern w:val="3"/>
          <w:sz w:val="24"/>
          <w:szCs w:val="24"/>
          <w:lang w:val="en-IN" w:eastAsia="zh-CN" w:bidi="hi-IN"/>
        </w:rPr>
        <w:t xml:space="preserve">Make a note of OVERWRITE option I used here. Try executing command </w:t>
      </w:r>
      <w:r w:rsidR="00027BD4" w:rsidRPr="00CA3192">
        <w:rPr>
          <w:rFonts w:ascii="Liberation Serif" w:eastAsia="Noto Serif CJK SC" w:hAnsi="Liberation Serif" w:cs="Lohit Devanagari"/>
          <w:i/>
          <w:iCs/>
          <w:color w:val="000000" w:themeColor="text1"/>
          <w:kern w:val="3"/>
          <w:sz w:val="24"/>
          <w:szCs w:val="24"/>
          <w:lang w:val="en-IN" w:eastAsia="zh-CN" w:bidi="hi-IN"/>
        </w:rPr>
        <w:t>without</w:t>
      </w:r>
      <w:r w:rsidRPr="00CA3192">
        <w:rPr>
          <w:rFonts w:ascii="Liberation Serif" w:eastAsia="Noto Serif CJK SC" w:hAnsi="Liberation Serif" w:cs="Lohit Devanagari"/>
          <w:i/>
          <w:iCs/>
          <w:color w:val="000000" w:themeColor="text1"/>
          <w:kern w:val="3"/>
          <w:sz w:val="24"/>
          <w:szCs w:val="24"/>
          <w:lang w:val="en-IN" w:eastAsia="zh-CN" w:bidi="hi-IN"/>
        </w:rPr>
        <w:t xml:space="preserve"> overwrite.</w:t>
      </w:r>
    </w:p>
    <w:p w:rsidR="00DE7590" w:rsidRDefault="00DE7590" w:rsidP="00DE7590">
      <w:pPr>
        <w:pStyle w:val="Heading1"/>
      </w:pPr>
      <w:r>
        <w:t>Download DATA to local system.</w:t>
      </w:r>
    </w:p>
    <w:p w:rsidR="00DE7590" w:rsidRDefault="00DE7590" w:rsidP="00DE7590">
      <w:r>
        <w:t>From web console you can download data up to ~100MB. If you want to download your table data more than this, then you have to use get command with SNOWSQL.</w:t>
      </w:r>
    </w:p>
    <w:p w:rsidR="00DE7590" w:rsidRDefault="00DE7590" w:rsidP="00DE7590"/>
    <w:p w:rsidR="00DE7590" w:rsidRDefault="00DE7590" w:rsidP="001A05FE">
      <w:pPr>
        <w:pStyle w:val="Standard"/>
        <w:ind w:left="720"/>
        <w:rPr>
          <w:color w:val="FFFFFF" w:themeColor="background1"/>
        </w:rPr>
      </w:pPr>
      <w:r w:rsidRPr="00DE7590">
        <w:rPr>
          <w:color w:val="FFFFFF" w:themeColor="background1"/>
          <w:highlight w:val="black"/>
        </w:rPr>
        <w:t>get @</w:t>
      </w:r>
      <w:proofErr w:type="spellStart"/>
      <w:r w:rsidRPr="00DE7590">
        <w:rPr>
          <w:color w:val="FFFFFF" w:themeColor="background1"/>
          <w:highlight w:val="black"/>
        </w:rPr>
        <w:t>taxi_unload</w:t>
      </w:r>
      <w:proofErr w:type="spellEnd"/>
      <w:r w:rsidRPr="00DE7590">
        <w:rPr>
          <w:color w:val="FFFFFF" w:themeColor="background1"/>
          <w:highlight w:val="black"/>
        </w:rPr>
        <w:t xml:space="preserve">/select_ </w:t>
      </w:r>
      <w:hyperlink r:id="rId9" w:history="1">
        <w:r w:rsidRPr="00DE7590">
          <w:rPr>
            <w:color w:val="FFFFFF" w:themeColor="background1"/>
            <w:highlight w:val="black"/>
          </w:rPr>
          <w:t>file:///data-vol/unload/</w:t>
        </w:r>
      </w:hyperlink>
    </w:p>
    <w:p w:rsidR="00D735CA" w:rsidRDefault="00D735CA" w:rsidP="001A05FE">
      <w:pPr>
        <w:pStyle w:val="Standard"/>
        <w:ind w:left="720"/>
        <w:rPr>
          <w:color w:val="FFFFFF" w:themeColor="background1"/>
        </w:rPr>
      </w:pPr>
    </w:p>
    <w:p w:rsidR="00D735CA" w:rsidRPr="00475AAB" w:rsidRDefault="00D735CA" w:rsidP="00D735CA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color w:val="FFFFFF" w:themeColor="background1"/>
        </w:rPr>
        <w:t xml:space="preserve">         </w:t>
      </w:r>
      <w:r w:rsidRPr="00475AAB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Once downloaded, it’s always a best practice to remove files from the staged area.</w:t>
      </w:r>
    </w:p>
    <w:p w:rsidR="00D735CA" w:rsidRPr="00475AAB" w:rsidRDefault="00D735CA" w:rsidP="00D735CA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 w:rsidRPr="00475AAB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 xml:space="preserve">           Otherwise, storage cost will be added to snowflake bill.</w:t>
      </w:r>
    </w:p>
    <w:p w:rsidR="00D735CA" w:rsidRDefault="00D735CA" w:rsidP="00D735CA">
      <w:pPr>
        <w:pStyle w:val="Standard"/>
        <w:rPr>
          <w:color w:val="000000" w:themeColor="text1"/>
        </w:rPr>
      </w:pPr>
    </w:p>
    <w:p w:rsidR="00D735CA" w:rsidRPr="008F00FB" w:rsidRDefault="00D735CA" w:rsidP="00D735CA">
      <w:pPr>
        <w:pStyle w:val="Standard"/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</w:pPr>
      <w:r>
        <w:rPr>
          <w:color w:val="000000" w:themeColor="text1"/>
        </w:rPr>
        <w:t xml:space="preserve">           </w:t>
      </w:r>
      <w:r w:rsidRPr="008F00FB">
        <w:rPr>
          <w:rFonts w:asciiTheme="minorHAnsi" w:eastAsiaTheme="minorHAnsi" w:hAnsiTheme="minorHAnsi" w:cstheme="minorBidi"/>
          <w:color w:val="707070" w:themeColor="accent1"/>
          <w:kern w:val="0"/>
          <w:sz w:val="22"/>
          <w:szCs w:val="22"/>
          <w:lang w:val="en-US" w:eastAsia="ja-JP" w:bidi="ar-SA"/>
        </w:rPr>
        <w:t>Remove the files from staged location,</w:t>
      </w:r>
    </w:p>
    <w:p w:rsidR="007278DC" w:rsidRPr="002303B8" w:rsidRDefault="00D735CA" w:rsidP="002303B8">
      <w:pPr>
        <w:pStyle w:val="Standard"/>
        <w:rPr>
          <w:color w:val="FFFFFF" w:themeColor="background1"/>
          <w:highlight w:val="black"/>
        </w:rPr>
      </w:pPr>
      <w:r>
        <w:rPr>
          <w:color w:val="000000" w:themeColor="text1"/>
        </w:rPr>
        <w:t xml:space="preserve">           </w:t>
      </w:r>
      <w:r w:rsidRPr="00D735CA">
        <w:rPr>
          <w:color w:val="FFFFFF" w:themeColor="background1"/>
          <w:highlight w:val="black"/>
        </w:rPr>
        <w:t>rm @</w:t>
      </w:r>
      <w:proofErr w:type="spellStart"/>
      <w:r w:rsidRPr="00D735CA">
        <w:rPr>
          <w:color w:val="FFFFFF" w:themeColor="background1"/>
          <w:highlight w:val="black"/>
        </w:rPr>
        <w:t>data_unload</w:t>
      </w:r>
      <w:proofErr w:type="spellEnd"/>
      <w:r w:rsidRPr="00D735CA">
        <w:rPr>
          <w:color w:val="FFFFFF" w:themeColor="background1"/>
          <w:highlight w:val="black"/>
        </w:rPr>
        <w:t>/</w:t>
      </w:r>
      <w:proofErr w:type="spellStart"/>
      <w:r w:rsidRPr="00D735CA">
        <w:rPr>
          <w:color w:val="FFFFFF" w:themeColor="background1"/>
          <w:highlight w:val="black"/>
        </w:rPr>
        <w:t>taxi_unload</w:t>
      </w:r>
      <w:proofErr w:type="spellEnd"/>
      <w:r w:rsidRPr="00D735CA">
        <w:rPr>
          <w:color w:val="FFFFFF" w:themeColor="background1"/>
          <w:highlight w:val="black"/>
        </w:rPr>
        <w:t>/select_</w:t>
      </w:r>
    </w:p>
    <w:p w:rsidR="00917479" w:rsidRDefault="00592C19" w:rsidP="00917479">
      <w:pPr>
        <w:pStyle w:val="Heading1"/>
      </w:pPr>
      <w:r>
        <w:lastRenderedPageBreak/>
        <w:t>Calculate cost for this experiment.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WITH WAREHOUSE_COST AS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select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start_time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::date as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usage_date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     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warehouse_name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      sum(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credits_used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) as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total_credits_used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      sum(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credits_used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) * 3600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total_active_time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      (sum(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credits_used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))*1.94 COST_IN_DOLLAR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from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snowflake.account_usage.warehouse_metering_history</w:t>
      </w:r>
      <w:proofErr w:type="spellEnd"/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--where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start_time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&gt;=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date_trunc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(day,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current_date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)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group by 1,2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),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QUERY_COST AS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select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QUERY_TYPE,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SUM((TOTAL_ELAPSED_TIME/1000)) ACTIVE_TIME,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SUM((TOTAL_ELAPSED_TIME/1000)*0.0003+CREDITS_USED_CLOUD_SERVICES) ACTUAL_COST,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SUM((TOTAL_ELAPSED_TIME/1000)*0.0003+CREDITS_USED_CLOUD_SERVICES)*1.94 COST_IN_DOLLAR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from table(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information_schema.QUERY_HISTORY_BY_WAREHOUSE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())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where TOTAL_ELAPSED_TIME&gt;0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group by  QUERY_TYPE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),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ACTUAL_GIVEN AS (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SELECT CRITERIA,ACTIVE_TIME,COST,COST_IN_DOLLAR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FROM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SELECT 'ACTUAL' CRITERIA , SUM(ACTIVE_TIME) ACTIVE_TIME, SUM(ACTUAL_COST) COST,SUM(COST_IN_DOLLAR) COST_IN_DOLLAR FROM QUERY_COST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UNION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SELECT 'GIVEN' CRITERIA , SUM(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total_active_time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) ACTIVE_TIME, SUM(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total_credits_used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) COST,SUM(COST_IN_DOLLAR) COST_IN_DOLLAR FROM WAREHOUSE_COST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)</w:t>
      </w:r>
    </w:p>
    <w:p w:rsidR="00141755" w:rsidRDefault="00141755" w:rsidP="00141755">
      <w:pPr>
        <w:pStyle w:val="Standard"/>
        <w:ind w:left="720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 )</w:t>
      </w:r>
    </w:p>
    <w:p w:rsidR="00946518" w:rsidRPr="00946518" w:rsidRDefault="00946518" w:rsidP="00946518">
      <w:pPr>
        <w:ind w:left="720"/>
        <w:rPr>
          <w:rFonts w:ascii="Droid Sans Mono" w:eastAsia="Noto Serif CJK SC" w:hAnsi="Droid Sans Mono" w:cs="Lohit Devanagari"/>
          <w:color w:val="D4D4D4"/>
          <w:kern w:val="3"/>
          <w:sz w:val="21"/>
          <w:szCs w:val="24"/>
          <w:shd w:val="clear" w:color="auto" w:fill="1E1E1E"/>
          <w:lang w:val="en-IN" w:eastAsia="zh-CN" w:bidi="hi-IN"/>
        </w:rPr>
      </w:pPr>
      <w:r w:rsidRPr="00946518">
        <w:rPr>
          <w:rFonts w:ascii="Droid Sans Mono" w:eastAsia="Noto Serif CJK SC" w:hAnsi="Droid Sans Mono" w:cs="Lohit Devanagari"/>
          <w:color w:val="D4D4D4"/>
          <w:kern w:val="3"/>
          <w:sz w:val="21"/>
          <w:szCs w:val="24"/>
          <w:shd w:val="clear" w:color="auto" w:fill="1E1E1E"/>
          <w:lang w:val="en-IN" w:eastAsia="zh-CN" w:bidi="hi-IN"/>
        </w:rPr>
        <w:t>SELECT CRITERIA,ACTIVE_TIME,COST,COST_IN_DOLLAR FROM  ACTUAL_GIVEN</w:t>
      </w:r>
    </w:p>
    <w:p w:rsidR="00946518" w:rsidRPr="00946518" w:rsidRDefault="00946518" w:rsidP="00946518">
      <w:pPr>
        <w:ind w:left="720"/>
        <w:rPr>
          <w:rFonts w:ascii="Droid Sans Mono" w:eastAsia="Noto Serif CJK SC" w:hAnsi="Droid Sans Mono" w:cs="Lohit Devanagari"/>
          <w:color w:val="D4D4D4"/>
          <w:kern w:val="3"/>
          <w:sz w:val="21"/>
          <w:szCs w:val="24"/>
          <w:shd w:val="clear" w:color="auto" w:fill="1E1E1E"/>
          <w:lang w:val="en-IN" w:eastAsia="zh-CN" w:bidi="hi-IN"/>
        </w:rPr>
      </w:pPr>
      <w:r w:rsidRPr="00946518">
        <w:rPr>
          <w:rFonts w:ascii="Droid Sans Mono" w:eastAsia="Noto Serif CJK SC" w:hAnsi="Droid Sans Mono" w:cs="Lohit Devanagari"/>
          <w:color w:val="D4D4D4"/>
          <w:kern w:val="3"/>
          <w:sz w:val="21"/>
          <w:szCs w:val="24"/>
          <w:shd w:val="clear" w:color="auto" w:fill="1E1E1E"/>
          <w:lang w:val="en-IN" w:eastAsia="zh-CN" w:bidi="hi-IN"/>
        </w:rPr>
        <w:t>UNION</w:t>
      </w:r>
    </w:p>
    <w:p w:rsidR="00592C19" w:rsidRPr="00946518" w:rsidRDefault="00946518" w:rsidP="00946518">
      <w:pPr>
        <w:ind w:left="720"/>
        <w:rPr>
          <w:rFonts w:ascii="Droid Sans Mono" w:eastAsia="Noto Serif CJK SC" w:hAnsi="Droid Sans Mono" w:cs="Lohit Devanagari"/>
          <w:color w:val="D4D4D4"/>
          <w:kern w:val="3"/>
          <w:sz w:val="21"/>
          <w:szCs w:val="24"/>
          <w:shd w:val="clear" w:color="auto" w:fill="1E1E1E"/>
          <w:lang w:val="en-IN" w:eastAsia="zh-CN" w:bidi="hi-IN"/>
        </w:rPr>
      </w:pPr>
      <w:r w:rsidRPr="00946518">
        <w:rPr>
          <w:rFonts w:ascii="Droid Sans Mono" w:eastAsia="Noto Serif CJK SC" w:hAnsi="Droid Sans Mono" w:cs="Lohit Devanagari"/>
          <w:color w:val="D4D4D4"/>
          <w:kern w:val="3"/>
          <w:sz w:val="21"/>
          <w:szCs w:val="24"/>
          <w:shd w:val="clear" w:color="auto" w:fill="1E1E1E"/>
          <w:lang w:val="en-IN" w:eastAsia="zh-CN" w:bidi="hi-IN"/>
        </w:rPr>
        <w:t>SELECT 'IDEL_TIME_COST' CRITERIA , MAX(ACTIVE_TIME)-MIN(ACTIVE_TIME) ACTIVE_TIME ,MAX(COST)-MIN(COST) COST,(MAX(COST)-MIN(COST))*1.94 COST_IN_DOLLAR FROM ACTUAL_GIVEN</w:t>
      </w:r>
    </w:p>
    <w:p w:rsidR="0047186E" w:rsidRDefault="0047186E" w:rsidP="00334919">
      <w:pPr>
        <w:ind w:left="0"/>
      </w:pPr>
      <w:r>
        <w:t>Paste the screen shot of the output below,</w:t>
      </w:r>
    </w:p>
    <w:p w:rsidR="00DE7590" w:rsidRDefault="0047186E" w:rsidP="003866A5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4FF70" wp14:editId="06B84E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56800" cy="1224000"/>
                <wp:effectExtent l="0" t="0" r="15875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00" cy="12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86E" w:rsidRDefault="0047186E" w:rsidP="0047186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3CB4FF70" id="Text Box 9" o:spid="_x0000_s1032" type="#_x0000_t202" style="position:absolute;margin-left:0;margin-top:0;width:421.8pt;height:9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" fillcolor="white [3201]" strokeweight=".5pt">
                <v:textbox>
                  <w:txbxContent>
                    <w:p w:rsidR="0047186E" w:rsidRDefault="0047186E" w:rsidP="0047186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</w:t>
      </w:r>
    </w:p>
    <w:p w:rsidR="0047186E" w:rsidRDefault="0047186E" w:rsidP="003866A5">
      <w:pPr>
        <w:ind w:left="0"/>
      </w:pPr>
    </w:p>
    <w:p w:rsidR="0047186E" w:rsidRDefault="0047186E" w:rsidP="003866A5">
      <w:pPr>
        <w:ind w:left="0"/>
      </w:pPr>
    </w:p>
    <w:p w:rsidR="00045552" w:rsidRDefault="0047186E" w:rsidP="003866A5">
      <w:pPr>
        <w:ind w:left="0"/>
      </w:pPr>
      <w:r>
        <w:t>What’s your observation please mention…….</w:t>
      </w:r>
    </w:p>
    <w:p w:rsidR="00CB6CC2" w:rsidRPr="00077764" w:rsidRDefault="00CB6CC2" w:rsidP="003866A5">
      <w:pPr>
        <w:ind w:left="0"/>
        <w:rPr>
          <w:b/>
          <w:bCs/>
        </w:rPr>
      </w:pPr>
      <w:r w:rsidRPr="00077764">
        <w:rPr>
          <w:b/>
          <w:bCs/>
        </w:rPr>
        <w:lastRenderedPageBreak/>
        <w:t>Quick note on warehouse.</w:t>
      </w:r>
    </w:p>
    <w:p w:rsidR="00CB6CC2" w:rsidRDefault="00CB6CC2" w:rsidP="003866A5">
      <w:pPr>
        <w:ind w:left="0"/>
      </w:pPr>
      <w:r>
        <w:t>When you are using warehouse, always think of this analogy,</w:t>
      </w:r>
    </w:p>
    <w:p w:rsidR="00CB6CC2" w:rsidRDefault="00CB6CC2" w:rsidP="003866A5">
      <w:pPr>
        <w:ind w:left="0"/>
      </w:pPr>
      <w:r>
        <w:t xml:space="preserve">Spinning up warehouse and using it is always like , taking a ride in taxi.  How you feel if your taxi meter is running when your taxi is waiting on  a signal. You ask the driver and he says , It’s not the distance you travel cost you, if </w:t>
      </w:r>
      <w:r w:rsidRPr="00CB6CC2">
        <w:rPr>
          <w:b/>
          <w:bCs/>
        </w:rPr>
        <w:t>engine</w:t>
      </w:r>
      <w:r>
        <w:t xml:space="preserve"> is on </w:t>
      </w:r>
      <w:r w:rsidRPr="00CB6CC2">
        <w:rPr>
          <w:b/>
          <w:bCs/>
        </w:rPr>
        <w:t>meter</w:t>
      </w:r>
      <w:r>
        <w:t xml:space="preserve"> is on!!!</w:t>
      </w:r>
    </w:p>
    <w:p w:rsidR="00CB6CC2" w:rsidRDefault="00CB6CC2" w:rsidP="003866A5">
      <w:pPr>
        <w:ind w:left="0"/>
      </w:pPr>
    </w:p>
    <w:p w:rsidR="00CB6CC2" w:rsidRDefault="00CB6CC2" w:rsidP="003866A5">
      <w:pPr>
        <w:ind w:left="0"/>
      </w:pPr>
      <w:r>
        <w:t>Listening his answer you instruct the driver, See, if you are waiting on a  signal for more than 2 mins please turn off  your engine.</w:t>
      </w:r>
    </w:p>
    <w:p w:rsidR="00735BD5" w:rsidRDefault="00735BD5" w:rsidP="003866A5">
      <w:pPr>
        <w:ind w:left="0"/>
      </w:pPr>
      <w:r>
        <w:t>Indirectly you are saying, if you are not driving or travelling turn your engine off.</w:t>
      </w:r>
    </w:p>
    <w:p w:rsidR="00735BD5" w:rsidRDefault="00735BD5" w:rsidP="003866A5">
      <w:pPr>
        <w:ind w:left="0"/>
      </w:pPr>
      <w:r>
        <w:t>Same way , if you are not querying or analyzing you should ask snowflake to turn of warehouse cluster.</w:t>
      </w:r>
    </w:p>
    <w:p w:rsidR="00735BD5" w:rsidRDefault="00735BD5" w:rsidP="00735BD5">
      <w:pPr>
        <w:ind w:left="0"/>
      </w:pPr>
    </w:p>
    <w:p w:rsidR="00735BD5" w:rsidRDefault="00735BD5" w:rsidP="00735BD5">
      <w:pPr>
        <w:ind w:left="0"/>
      </w:pPr>
      <w:r>
        <w:t xml:space="preserve">Set your </w:t>
      </w:r>
      <w:r w:rsidRPr="00735BD5">
        <w:rPr>
          <w:b/>
          <w:bCs/>
        </w:rPr>
        <w:t>Auto suspend time wisely</w:t>
      </w:r>
      <w:r>
        <w:rPr>
          <w:b/>
          <w:bCs/>
        </w:rPr>
        <w:t xml:space="preserve"> </w:t>
      </w:r>
      <w:r w:rsidRPr="00735BD5">
        <w:t>while creating warehouse</w:t>
      </w:r>
      <w:r>
        <w:t>.!!!!!!!!!!!!!</w:t>
      </w:r>
      <w:r w:rsidR="00736A33">
        <w:t xml:space="preserve"> </w:t>
      </w:r>
    </w:p>
    <w:p w:rsidR="00736A33" w:rsidRPr="00735BD5" w:rsidRDefault="00736A33" w:rsidP="00735BD5">
      <w:pPr>
        <w:ind w:left="0"/>
      </w:pPr>
      <w:r>
        <w:t xml:space="preserve">If warehouse is </w:t>
      </w:r>
      <w:r w:rsidRPr="00736A33">
        <w:rPr>
          <w:b/>
          <w:bCs/>
        </w:rPr>
        <w:t>ON</w:t>
      </w:r>
      <w:r>
        <w:t xml:space="preserve"> cost meter is </w:t>
      </w:r>
      <w:r w:rsidRPr="00736A33">
        <w:rPr>
          <w:b/>
          <w:bCs/>
        </w:rPr>
        <w:t>ON</w:t>
      </w:r>
    </w:p>
    <w:p w:rsidR="00C97894" w:rsidRDefault="00C97894" w:rsidP="00736A33">
      <w:pPr>
        <w:tabs>
          <w:tab w:val="left" w:pos="6924"/>
        </w:tabs>
        <w:ind w:left="0"/>
      </w:pPr>
      <w:r>
        <w:tab/>
      </w:r>
    </w:p>
    <w:p w:rsidR="00C97894" w:rsidRDefault="00C97894" w:rsidP="00C97894">
      <w:pPr>
        <w:tabs>
          <w:tab w:val="left" w:pos="6924"/>
        </w:tabs>
      </w:pPr>
      <w:r>
        <w:t>/************************************************************************************/</w:t>
      </w:r>
    </w:p>
    <w:p w:rsidR="00C97894" w:rsidRPr="00926AA7" w:rsidRDefault="00926AA7" w:rsidP="00C97894">
      <w:pPr>
        <w:tabs>
          <w:tab w:val="left" w:pos="6924"/>
        </w:tabs>
        <w:rPr>
          <w:b/>
          <w:bCs/>
        </w:rPr>
      </w:pPr>
      <w:r w:rsidRPr="00926AA7">
        <w:rPr>
          <w:b/>
          <w:bCs/>
        </w:rPr>
        <w:t>QUESTIONS.</w:t>
      </w:r>
      <w:bookmarkStart w:id="0" w:name="_GoBack"/>
      <w:bookmarkEnd w:id="0"/>
    </w:p>
    <w:p w:rsidR="00C97894" w:rsidRDefault="00617C3B" w:rsidP="00C97894">
      <w:pPr>
        <w:tabs>
          <w:tab w:val="left" w:pos="6924"/>
        </w:tabs>
      </w:pPr>
      <w:r>
        <w:t>In the above data upload scenario, you might have faced error while upload JSON data.</w:t>
      </w:r>
    </w:p>
    <w:p w:rsidR="00617C3B" w:rsidRDefault="00617C3B" w:rsidP="00C97894">
      <w:pPr>
        <w:tabs>
          <w:tab w:val="left" w:pos="6924"/>
        </w:tabs>
      </w:pPr>
      <w:r>
        <w:t>But it’s possible to upload table data in snowflake as JSON file.</w:t>
      </w:r>
    </w:p>
    <w:p w:rsidR="00617C3B" w:rsidRDefault="00617C3B" w:rsidP="00C97894">
      <w:pPr>
        <w:tabs>
          <w:tab w:val="left" w:pos="6924"/>
        </w:tabs>
      </w:pPr>
      <w:r>
        <w:t>Go to doc link,</w:t>
      </w:r>
    </w:p>
    <w:p w:rsidR="00617C3B" w:rsidRDefault="00617C3B" w:rsidP="00C97894">
      <w:pPr>
        <w:tabs>
          <w:tab w:val="left" w:pos="6924"/>
        </w:tabs>
      </w:pPr>
      <w:hyperlink r:id="rId10" w:history="1">
        <w:r w:rsidRPr="009A7914">
          <w:rPr>
            <w:rStyle w:val="Hyperlink"/>
          </w:rPr>
          <w:t>https://docs.snowflake.com/en/sql-reference/functions/object_construct.html</w:t>
        </w:r>
      </w:hyperlink>
    </w:p>
    <w:p w:rsidR="00617C3B" w:rsidRDefault="00617C3B" w:rsidP="00C97894">
      <w:pPr>
        <w:tabs>
          <w:tab w:val="left" w:pos="6924"/>
        </w:tabs>
      </w:pPr>
      <w:r>
        <w:t>Read through it and write down the copy command to upload table data as json file below,</w:t>
      </w:r>
    </w:p>
    <w:p w:rsidR="00617C3B" w:rsidRPr="00C97894" w:rsidRDefault="00617C3B" w:rsidP="00C97894">
      <w:pPr>
        <w:tabs>
          <w:tab w:val="left" w:pos="69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EADA13" wp14:editId="3FBCCB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56800" cy="1224000"/>
                <wp:effectExtent l="0" t="0" r="1587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00" cy="12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C3B" w:rsidRDefault="00617C3B" w:rsidP="00617C3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ADA1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position:absolute;left:0;text-align:left;margin-left:0;margin-top:-.05pt;width:421.8pt;height:9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" fillcolor="white [3201]" strokeweight=".5pt">
                <v:textbox>
                  <w:txbxContent>
                    <w:p w:rsidR="00617C3B" w:rsidRDefault="00617C3B" w:rsidP="00617C3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C3B" w:rsidRPr="00C97894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11E7" w:rsidRDefault="00DF11E7">
      <w:pPr>
        <w:spacing w:after="0" w:line="240" w:lineRule="auto"/>
      </w:pPr>
      <w:r>
        <w:separator/>
      </w:r>
    </w:p>
    <w:p w:rsidR="00DF11E7" w:rsidRDefault="00DF11E7"/>
  </w:endnote>
  <w:endnote w:type="continuationSeparator" w:id="0">
    <w:p w:rsidR="00DF11E7" w:rsidRDefault="00DF11E7">
      <w:pPr>
        <w:spacing w:after="0" w:line="240" w:lineRule="auto"/>
      </w:pPr>
      <w:r>
        <w:continuationSeparator/>
      </w:r>
    </w:p>
    <w:p w:rsidR="00DF11E7" w:rsidRDefault="00DF1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Droid Sans Mono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67B2" w:rsidRDefault="004E3A1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11E7" w:rsidRDefault="00DF11E7">
      <w:pPr>
        <w:spacing w:after="0" w:line="240" w:lineRule="auto"/>
      </w:pPr>
      <w:r>
        <w:separator/>
      </w:r>
    </w:p>
    <w:p w:rsidR="00DF11E7" w:rsidRDefault="00DF11E7"/>
  </w:footnote>
  <w:footnote w:type="continuationSeparator" w:id="0">
    <w:p w:rsidR="00DF11E7" w:rsidRDefault="00DF11E7">
      <w:pPr>
        <w:spacing w:after="0" w:line="240" w:lineRule="auto"/>
      </w:pPr>
      <w:r>
        <w:continuationSeparator/>
      </w:r>
    </w:p>
    <w:p w:rsidR="00DF11E7" w:rsidRDefault="00DF11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A3"/>
    <w:rsid w:val="000013F2"/>
    <w:rsid w:val="000050B1"/>
    <w:rsid w:val="00027BD4"/>
    <w:rsid w:val="00045552"/>
    <w:rsid w:val="00077764"/>
    <w:rsid w:val="000A613F"/>
    <w:rsid w:val="00141755"/>
    <w:rsid w:val="00155270"/>
    <w:rsid w:val="00165BA3"/>
    <w:rsid w:val="001A05FE"/>
    <w:rsid w:val="002303B8"/>
    <w:rsid w:val="00233A4E"/>
    <w:rsid w:val="002B200A"/>
    <w:rsid w:val="002C699C"/>
    <w:rsid w:val="003210DF"/>
    <w:rsid w:val="00334919"/>
    <w:rsid w:val="003866A5"/>
    <w:rsid w:val="003D0386"/>
    <w:rsid w:val="00436DC3"/>
    <w:rsid w:val="0047186E"/>
    <w:rsid w:val="00475AAB"/>
    <w:rsid w:val="004D2457"/>
    <w:rsid w:val="004E3A15"/>
    <w:rsid w:val="00592C19"/>
    <w:rsid w:val="005D1389"/>
    <w:rsid w:val="005D7C04"/>
    <w:rsid w:val="00617C3B"/>
    <w:rsid w:val="006814FD"/>
    <w:rsid w:val="006A2D93"/>
    <w:rsid w:val="007256BD"/>
    <w:rsid w:val="007278DC"/>
    <w:rsid w:val="00731E43"/>
    <w:rsid w:val="00735BD5"/>
    <w:rsid w:val="00736A33"/>
    <w:rsid w:val="00781595"/>
    <w:rsid w:val="00783F13"/>
    <w:rsid w:val="00815D81"/>
    <w:rsid w:val="00895A57"/>
    <w:rsid w:val="008F00FB"/>
    <w:rsid w:val="00917479"/>
    <w:rsid w:val="00926AA7"/>
    <w:rsid w:val="00946518"/>
    <w:rsid w:val="0097577F"/>
    <w:rsid w:val="00A34BC6"/>
    <w:rsid w:val="00AE18E4"/>
    <w:rsid w:val="00B15E97"/>
    <w:rsid w:val="00B26265"/>
    <w:rsid w:val="00B263C9"/>
    <w:rsid w:val="00B64F1C"/>
    <w:rsid w:val="00C44259"/>
    <w:rsid w:val="00C56BC6"/>
    <w:rsid w:val="00C97894"/>
    <w:rsid w:val="00CA3192"/>
    <w:rsid w:val="00CB6CC2"/>
    <w:rsid w:val="00CC41C1"/>
    <w:rsid w:val="00D267B2"/>
    <w:rsid w:val="00D51E82"/>
    <w:rsid w:val="00D735CA"/>
    <w:rsid w:val="00D74FC1"/>
    <w:rsid w:val="00DE7590"/>
    <w:rsid w:val="00DF11E7"/>
    <w:rsid w:val="00E31BC0"/>
    <w:rsid w:val="00F56E83"/>
    <w:rsid w:val="00F84CA4"/>
    <w:rsid w:val="00FE54E8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ED7E"/>
  <w15:chartTrackingRefBased/>
  <w15:docId w15:val="{A1104373-8D24-9940-904B-828CE8EA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tandard">
    <w:name w:val="Standard"/>
    <w:rsid w:val="003866A5"/>
    <w:pPr>
      <w:suppressAutoHyphens/>
      <w:autoSpaceDN w:val="0"/>
      <w:spacing w:after="0" w:line="240" w:lineRule="auto"/>
      <w:ind w:left="0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617C3B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snowflake.com/en/sql-reference/functions/object_constru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../data-vol/unloa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channappa/Library/Containers/com.microsoft.Word/Data/Library/Application%20Support/Microsoft/Office/16.0/DTS/en-US%7b59083023-9C41-284A-AFC6-216C1B5EDCEF%7d/%7bB3155A4A-760D-C94E-81E5-8330D9CADE61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C1465AF69AB048A7638CAFBF52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6F1BC-38AB-884B-85F3-DFA47B280571}"/>
      </w:docPartPr>
      <w:docPartBody>
        <w:p w:rsidR="00070E2C" w:rsidRDefault="00DE21FA">
          <w:pPr>
            <w:pStyle w:val="EFC1465AF69AB048A7638CAFBF524FEB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Droid Sans Mon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A"/>
    <w:rsid w:val="00070E2C"/>
    <w:rsid w:val="009558E7"/>
    <w:rsid w:val="009972B6"/>
    <w:rsid w:val="00D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1465AF69AB048A7638CAFBF524FEB">
    <w:name w:val="EFC1465AF69AB048A7638CAFBF524FEB"/>
  </w:style>
  <w:style w:type="paragraph" w:customStyle="1" w:styleId="8851F3FFB60CAA4788BD002EB60FF3A2">
    <w:name w:val="8851F3FFB60CAA4788BD002EB60FF3A2"/>
  </w:style>
  <w:style w:type="paragraph" w:customStyle="1" w:styleId="6E703E498741644BA8FCE13302962B77">
    <w:name w:val="6E703E498741644BA8FCE13302962B77"/>
  </w:style>
  <w:style w:type="paragraph" w:customStyle="1" w:styleId="67729F3A5875124AB7CA9DE17D603492">
    <w:name w:val="67729F3A5875124AB7CA9DE17D603492"/>
  </w:style>
  <w:style w:type="paragraph" w:customStyle="1" w:styleId="B276816093F10647B8E3FDA394245F84">
    <w:name w:val="B276816093F10647B8E3FDA394245F8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paragraph" w:customStyle="1" w:styleId="8551E1E1FAFC29438ACE1119C5C4A240">
    <w:name w:val="8551E1E1FAFC29438ACE1119C5C4A240"/>
  </w:style>
  <w:style w:type="paragraph" w:customStyle="1" w:styleId="D0CB5B6C1A387F4B8EF2CB2E7B3A09BA">
    <w:name w:val="D0CB5B6C1A387F4B8EF2CB2E7B3A09BA"/>
  </w:style>
  <w:style w:type="paragraph" w:customStyle="1" w:styleId="C9A33F6B81124C42885545F06DE21A79">
    <w:name w:val="C9A33F6B81124C42885545F06DE21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1018</TotalTime>
  <Pages>6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Channappa, Pradeep Holalkere</dc:creator>
  <cp:keywords/>
  <dc:description/>
  <cp:lastModifiedBy>Channappa, Pradeep Holalkere</cp:lastModifiedBy>
  <cp:revision>71</cp:revision>
  <dcterms:created xsi:type="dcterms:W3CDTF">2020-10-05T12:55:00Z</dcterms:created>
  <dcterms:modified xsi:type="dcterms:W3CDTF">2020-11-01T07:52:00Z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